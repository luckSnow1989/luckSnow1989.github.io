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w:pict>
          <v:line id="_x0000_s1026" o:spid="_x0000_s1026" o:spt="20" style="position:absolute;left:0pt;margin-left:328.35pt;margin-top:-7.35pt;height:369.25pt;width:0.05pt;z-index:251677696;mso-width-relative:page;mso-height-relative:page;" filled="f" stroked="t" coordsize="21600,21600">
            <v:path arrowok="t"/>
            <v:fill on="f" focussize="0,0"/>
            <v:stroke dashstyle="longDash"/>
            <v:imagedata o:title=""/>
            <o:lock v:ext="edit" grouping="f" rotation="f" text="f" aspectratio="f"/>
          </v:line>
        </w:pict>
      </w:r>
      <w:r>
        <w:pict>
          <v:line id="_x0000_s1027" o:spid="_x0000_s1027" o:spt="20" style="position:absolute;left:0pt;margin-left:478.35pt;margin-top:2.4pt;height:369.25pt;width:0.05pt;z-index:251676672;mso-width-relative:page;mso-height-relative:page;" filled="f" stroked="t" coordsize="21600,21600">
            <v:path arrowok="t"/>
            <v:fill on="f" focussize="0,0"/>
            <v:stroke dashstyle="longDash"/>
            <v:imagedata o:title=""/>
            <o:lock v:ext="edit" grouping="f" rotation="f" text="f" aspectratio="f"/>
          </v:line>
        </w:pict>
      </w:r>
      <w:r>
        <w:pict>
          <v:line id="箭头 18" o:spid="_x0000_s1028" o:spt="20" style="position:absolute;left:0pt;flip:x;margin-left:295.35pt;margin-top:147.15pt;height:0.05pt;width:69pt;z-index:251675648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line id="箭头 17" o:spid="_x0000_s1029" o:spt="20" style="position:absolute;left:0pt;flip:x;margin-left:453.6pt;margin-top:145.65pt;height:0.05pt;width:70.5pt;z-index:251674624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line id="箭头 16" o:spid="_x0000_s1030" o:spt="20" style="position:absolute;left:0pt;flip:x;margin-left:602.1pt;margin-top:141.15pt;height:0.05pt;width:69pt;z-index:251673600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line id="箭头 15" o:spid="_x0000_s1031" o:spt="20" style="position:absolute;left:0pt;flip:x y;margin-left:17.85pt;margin-top:94.65pt;height:101.25pt;width:57.75pt;z-index:251672576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line id="箭头 14" o:spid="_x0000_s1032" o:spt="20" style="position:absolute;left:0pt;margin-left:116.85pt;margin-top:93.9pt;height:84.75pt;width:0.05pt;z-index:251671552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line id="箭头 12" o:spid="_x0000_s1033" o:spt="20" style="position:absolute;left:0pt;margin-left:603.6pt;margin-top:120.9pt;height:0.05pt;width:69pt;z-index:251670528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line id="箭头 11" o:spid="_x0000_s1034" o:spt="20" style="position:absolute;left:0pt;margin-left:455.85pt;margin-top:119.4pt;height:0.05pt;width:66.75pt;z-index:251669504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line id="箭头 10" o:spid="_x0000_s1035" o:spt="20" style="position:absolute;left:0pt;margin-left:298.35pt;margin-top:118.65pt;height:0.05pt;width:65.25pt;z-index:251668480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shape id="_x0000_s1036" o:spid="_x0000_s1036" o:spt="202" type="#_x0000_t202" style="position:absolute;left:0pt;margin-left:214.5pt;margin-top:56.4pt;height:172.6pt;width:81.75pt;z-index:251662336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M</w:t>
                  </w:r>
                  <w:r>
                    <w:rPr>
                      <w:rFonts w:hint="default"/>
                      <w:lang w:val="en-US" w:eastAsia="zh-CN"/>
                    </w:rPr>
                    <w:t>:</w:t>
                  </w:r>
                  <w:r>
                    <w:rPr>
                      <w:rFonts w:hint="eastAsia"/>
                      <w:lang w:val="en-US" w:eastAsia="zh-CN"/>
                    </w:rPr>
                    <w:t>模型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JavaBean: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public String add(){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//</w:t>
                  </w:r>
                  <w:r>
                    <w:rPr>
                      <w:rFonts w:hint="eastAsia"/>
                      <w:lang w:val="en-US" w:eastAsia="zh-CN"/>
                    </w:rPr>
                    <w:t>调用Service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</w:t>
                  </w:r>
                </w:p>
              </w:txbxContent>
            </v:textbox>
          </v:shape>
        </w:pict>
      </w:r>
      <w:r>
        <w:pict>
          <v:line id="箭头 9" o:spid="_x0000_s1037" o:spt="20" style="position:absolute;left:0pt;margin-left:161.85pt;margin-top:60.15pt;height:57.75pt;width:54.75pt;z-index:251667456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line id="箭头 8" o:spid="_x0000_s1038" o:spt="20" style="position:absolute;left:0pt;margin-left:20.1pt;margin-top:61.65pt;height:0.05pt;width:61.5pt;z-index:251666432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shape id="_x0000_s1039" o:spid="_x0000_s1039" o:spt="202" type="#_x0000_t202" style="position:absolute;left:0pt;margin-left:669.6pt;margin-top:99.2pt;height:76.5pt;width:81.75pt;z-index:251665408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数据库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521.85pt;margin-top:101.45pt;height:72.75pt;width:81.75pt;z-index:251664384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Dao：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数据访问层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361.35pt;margin-top:99.95pt;height:76.5pt;width:95.25pt;z-index:251663360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Service：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服务层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76.35pt;margin-top:178.7pt;height:72.75pt;width:84.75pt;z-index:251661312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lang w:val="en-US"/>
                    </w:rPr>
                    <w:t>V:</w:t>
                  </w:r>
                  <w:r>
                    <w:rPr>
                      <w:rFonts w:hint="eastAsia"/>
                      <w:lang w:val="en-US" w:eastAsia="zh-CN"/>
                    </w:rPr>
                    <w:t>视图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JSP</w:t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83.1pt;margin-top:30.2pt;height:61.5pt;width:77.25pt;z-index:251660288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</w:t>
                  </w:r>
                  <w:r>
                    <w:rPr>
                      <w:rFonts w:hint="default"/>
                      <w:lang w:val="en-US" w:eastAsia="zh-CN"/>
                    </w:rPr>
                    <w:t>:</w:t>
                  </w:r>
                  <w:r>
                    <w:rPr>
                      <w:rFonts w:hint="eastAsia"/>
                      <w:lang w:eastAsia="zh-CN"/>
                    </w:rPr>
                    <w:t>控制器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Servlet或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Filter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-39.9pt;margin-top:33.25pt;height:59.25pt;width:60pt;z-index:251659264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IE</w:t>
                  </w:r>
                </w:p>
              </w:txbxContent>
            </v:textbox>
          </v:shape>
        </w:pict>
      </w:r>
    </w:p>
    <w:sectPr>
      <w:pgSz w:w="16838" w:h="11906" w:orient="landscape"/>
      <w:pgMar w:top="1800" w:right="1440" w:bottom="1800" w:left="1440" w:header="851" w:footer="992" w:gutter="0"/>
      <w:paperSrc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4C0837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2013-05-29T01:12:20Z</dcterms:created>
  <dc:creator>wzhting</dc:creator>
  <cp:lastModifiedBy>zhangxue</cp:lastModifiedBy>
  <dcterms:modified xsi:type="dcterms:W3CDTF">2022-07-22T02:16:55Z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A7DBC8E8A2A2441E9B416B0DB80C0EAA</vt:lpwstr>
  </property>
</Properties>
</file>