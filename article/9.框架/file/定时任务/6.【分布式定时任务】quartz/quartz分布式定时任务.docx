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 w:ascii="宋体" w:hAnsi="宋体" w:eastAsia="宋体" w:cs="宋体"/>
          <w:b/>
          <w:i w:val="0"/>
          <w:caps w:val="0"/>
          <w:color w:val="464646"/>
          <w:spacing w:val="0"/>
          <w:sz w:val="30"/>
          <w:szCs w:val="30"/>
        </w:rPr>
      </w:pPr>
      <w:bookmarkStart w:id="18" w:name="_GoBack"/>
      <w:bookmarkEnd w:id="18"/>
      <w:r>
        <w:rPr>
          <w:rFonts w:hint="eastAsia" w:ascii="宋体" w:hAnsi="宋体" w:eastAsia="宋体" w:cs="宋体"/>
          <w:b/>
          <w:i w:val="0"/>
          <w:caps w:val="0"/>
          <w:color w:val="464646"/>
          <w:spacing w:val="0"/>
          <w:sz w:val="30"/>
          <w:szCs w:val="30"/>
          <w:u w:val="none"/>
          <w:bdr w:val="single" w:color="EEEEEE" w:sz="2" w:space="0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464646"/>
          <w:spacing w:val="0"/>
          <w:sz w:val="30"/>
          <w:szCs w:val="30"/>
          <w:u w:val="none"/>
          <w:bdr w:val="single" w:color="EEEEEE" w:sz="2" w:space="0"/>
          <w:shd w:val="clear" w:color="auto" w:fill="FFFFFF"/>
        </w:rPr>
        <w:instrText xml:space="preserve"> HYPERLINK "https://www.cnblogs.com/nick-huang/p/8456272.html" </w:instrText>
      </w:r>
      <w:r>
        <w:rPr>
          <w:rFonts w:hint="eastAsia" w:ascii="宋体" w:hAnsi="宋体" w:eastAsia="宋体" w:cs="宋体"/>
          <w:b/>
          <w:i w:val="0"/>
          <w:caps w:val="0"/>
          <w:color w:val="464646"/>
          <w:spacing w:val="0"/>
          <w:sz w:val="30"/>
          <w:szCs w:val="30"/>
          <w:u w:val="none"/>
          <w:bdr w:val="single" w:color="EEEEEE" w:sz="2" w:space="0"/>
          <w:shd w:val="clear" w:color="auto" w:fill="FFFFFF"/>
        </w:rPr>
        <w:fldChar w:fldCharType="separate"/>
      </w:r>
      <w:r>
        <w:rPr>
          <w:rStyle w:val="17"/>
          <w:rFonts w:hint="eastAsia" w:ascii="宋体" w:hAnsi="宋体" w:eastAsia="宋体" w:cs="宋体"/>
          <w:b/>
          <w:i w:val="0"/>
          <w:caps w:val="0"/>
          <w:color w:val="464646"/>
          <w:spacing w:val="0"/>
          <w:sz w:val="30"/>
          <w:szCs w:val="30"/>
          <w:u w:val="none"/>
          <w:bdr w:val="single" w:color="EEEEEE" w:sz="2" w:space="0"/>
          <w:shd w:val="clear" w:color="auto" w:fill="FFFFFF"/>
        </w:rPr>
        <w:t>Quartz与Spring Boot集成使用</w:t>
      </w:r>
      <w:r>
        <w:rPr>
          <w:rFonts w:hint="eastAsia" w:ascii="宋体" w:hAnsi="宋体" w:eastAsia="宋体" w:cs="宋体"/>
          <w:b/>
          <w:i w:val="0"/>
          <w:caps w:val="0"/>
          <w:color w:val="464646"/>
          <w:spacing w:val="0"/>
          <w:sz w:val="30"/>
          <w:szCs w:val="30"/>
          <w:u w:val="none"/>
          <w:bdr w:val="single" w:color="EEEEEE" w:sz="2" w:space="0"/>
          <w:shd w:val="clear" w:color="auto" w:fill="FFFFFF"/>
        </w:rPr>
        <w:fldChar w:fldCharType="end"/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上次自己搭建Quartz已经是几年前的事了，这次项目中需要定时任务，需要支持集群部署，想到比较轻量级的定时任务框架就是Quartz，于是来一波。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55895B"/>
          <w:sz w:val="31"/>
          <w:szCs w:val="31"/>
        </w:rPr>
      </w:pPr>
      <w:bookmarkStart w:id="0" w:name="my_inner_label0"/>
      <w:bookmarkEnd w:id="0"/>
      <w:r>
        <w:rPr>
          <w:b/>
          <w:i w:val="0"/>
          <w:caps w:val="0"/>
          <w:color w:val="55895B"/>
          <w:spacing w:val="0"/>
          <w:sz w:val="31"/>
          <w:szCs w:val="31"/>
        </w:rPr>
        <w:t>1. 版本说明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通过搜索引擎很容易找到其官网，来到Document的页面，当前版本是2.2.x。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55895B"/>
          <w:sz w:val="31"/>
          <w:szCs w:val="31"/>
        </w:rPr>
      </w:pPr>
      <w:bookmarkStart w:id="1" w:name="my_inner_label1"/>
      <w:bookmarkEnd w:id="1"/>
      <w:r>
        <w:rPr>
          <w:b/>
          <w:i w:val="0"/>
          <w:caps w:val="0"/>
          <w:color w:val="55895B"/>
          <w:spacing w:val="0"/>
          <w:sz w:val="31"/>
          <w:szCs w:val="31"/>
        </w:rPr>
        <w:t>2. 简单的搭建操作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通过Maven引入所需的包：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&lt;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dependency&gt;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&lt;groupId&gt;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org.quartz-scheduler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&lt;/groupId&gt;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&lt;artifactId&gt;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quartz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&lt;/artifactId&gt;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&lt;version&gt;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2.2.3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&lt;/version&gt;&lt;/dependency&gt;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通过quartz.properties设置相关配置：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# 线程调度器实例名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org.quartz.scheduler.instanceName = quartzScheduler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# 线程池的线程数，即最多3个任务同时跑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org.quartz.threadPool.threadCount = 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3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# 使用内存存储任务和触发器等信息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org.quartz.jobStore.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class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= org.quartz.simpl.RAMJobStore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定义任务，如MySimpleJob，再初始化Scheduler，最后将任务和出发器注册到Scheduler上：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package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com.nicchagil.exercise.quartz.springbootquartzexercise;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org.quartz.*;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org.quartz.impl.StdSchedulerFactory;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org.slf4j.Logger;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org.slf4j.LoggerFactory;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static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org.quartz.SimpleScheduleBuilder.simpleSchedule;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class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QuartzBoot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private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static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Logger logger = LoggerFactory.getLogger(QuartzBoot.class);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static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void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main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(String[] args)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try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获取调度器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Scheduler scheduler = StdSchedulerFactory.getDefaultScheduler();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开启调度器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scheduler.start();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注册一个示例任务和触发器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registerJobAndTrigger(scheduler);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scheduler.shutdown();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}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catch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(SchedulerException se)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logger.error(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"调度器初始化异常"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, se);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/**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 xml:space="preserve">     * 注册一个任务和触发器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 xml:space="preserve">     */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static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void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registerJobAndTrigger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(Scheduler scheduler)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JobDetail job = JobBuilder.newJob(MySimpleJob.class)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    .withIdentity(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"mySimpleJob"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,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"simpleGroup"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    .build();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Trigger trigger = org.quartz.TriggerBuilder.newTrigger()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    .withIdentity(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"simpleTrigger"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,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"simpleGroup"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    .startNow()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    .withSchedule(simpleSchedule()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            .withIntervalInSeconds(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10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            .repeatForever())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    .build();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try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scheduler.scheduleJob(job, trigger);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}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catch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(SchedulerException e)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logger.error(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"注册任务和触发器失败"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, e);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/**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 xml:space="preserve">     * 简单的任务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 xml:space="preserve">     */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static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class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MySimpleJob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implements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Job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@Override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void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execute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(JobExecutionContext jobExecutionContext)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throws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JobExecutionException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logger.info(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"哇真的执行了"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启动日志，你可以看到任务按照指定的触发器跑：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13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31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28.759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[main]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INFO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org.quartz.impl.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StdSchedulerFactory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-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Using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default implementation for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ThreadExecutor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13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31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28.828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[main]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INFO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org.quartz.core.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SchedulerSignalerImpl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-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Initialized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Scheduler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Signaller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of type: class org.quartz.core.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SchedulerSignalerImpl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13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31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28.828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[main]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INFO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org.quartz.core.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QuartzScheduler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-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Quartz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Scheduler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v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.2.2.3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created.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13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31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28.831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[main]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INFO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org.quartz.simpl.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RAMJobStore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-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RAMJobStore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initialized.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13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31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28.833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[main]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INFO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org.quartz.core.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QuartzScheduler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-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Scheduler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meta-data: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Quartz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Scheduler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(v2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.2.3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)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'quartzScheduler'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with instanceId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'NON_CLUSTERED'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Scheduler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class: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'org.quartz.core.QuartzScheduler'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- running locally.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NOT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STARTED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Currently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in standby mode.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Number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of jobs executed: 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0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Using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thread pool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'org.quartz.simpl.SimpleThreadPool'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- with 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3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threads.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Using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job-store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'org.quartz.simpl.RAMJobStore'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- which does not support persistence. and is not clustered.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13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31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28.833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[main]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INFO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org.quartz.impl.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StdSchedulerFactory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-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Quartz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scheduler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'quartzScheduler'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initialized from default resource file in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Quartz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package: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'quartz.properties'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13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31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28.833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[main]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INFO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org.quartz.impl.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StdSchedulerFactory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-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Quartz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scheduler version: 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2.2.313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31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28.834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[main]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INFO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org.quartz.core.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QuartzScheduler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-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Scheduler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quartzScheduler_$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_NON_CLUSTERED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started.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13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31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28.834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[quartzScheduler_QuartzSchedulerThread]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DEBUG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org.quartz.core.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QuartzSchedulerThread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- batch acquisition of 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0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triggers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13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31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28.853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[quartzScheduler_QuartzSchedulerThread]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DEBUG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org.quartz.core.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QuartzSchedulerThread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- batch acquisition of 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triggers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13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31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28.860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[quartzScheduler_QuartzSchedulerThread]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DEBUG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org.quartz.simpl.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PropertySettingJobFactory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-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Producing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instance of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Job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'simpleGroup.mySimpleJob'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, class=com.nicchagil.exercise.quartz.springbootquartzexercise.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QuartzBoot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$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MySimpleJob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13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31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28.869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[quartzScheduler_QuartzSchedulerThread]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DEBUG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org.quartz.core.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QuartzSchedulerThread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- batch acquisition of 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triggers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13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31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28.871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[quartzScheduler_Worker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-1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]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DEBUG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org.quartz.core.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JobRunShell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-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Calling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execute on job simpleGroup.mySimpleJob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13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31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28.871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[quartzScheduler_Worker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-1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]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INFO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com.nicchagil.exercise.quartz.springbootquartzexercise.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QuartzBoot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- 哇真的执行了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13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31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38.842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[quartzScheduler_QuartzSchedulerThread]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DEBUG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org.quartz.simpl.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PropertySettingJobFactory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-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Producing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instance of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Job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'simpleGroup.mySimpleJob'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, class=com.nicchagil.exercise.quartz.springbootquartzexercise.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QuartzBoot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$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MySimpleJob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13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31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38.842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[quartzScheduler_Worker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-2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]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DEBUG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org.quartz.core.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JobRunShell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-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Calling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execute on job simpleGroup.mySimpleJob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13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31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38.842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[quartzScheduler_Worker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-2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]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INFO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com.nicchagil.exercise.quartz.springbootquartzexercise.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QuartzBoot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- 哇真的执行了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55895B"/>
          <w:sz w:val="24"/>
          <w:szCs w:val="24"/>
        </w:rPr>
      </w:pPr>
      <w:bookmarkStart w:id="2" w:name="my_inner_label2"/>
      <w:bookmarkEnd w:id="2"/>
      <w:r>
        <w:rPr>
          <w:b/>
          <w:i w:val="0"/>
          <w:caps w:val="0"/>
          <w:color w:val="55895B"/>
          <w:spacing w:val="0"/>
          <w:sz w:val="24"/>
          <w:szCs w:val="24"/>
        </w:rPr>
        <w:t>2.1. 扩展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查看</w:t>
      </w:r>
      <w:r>
        <w:rPr>
          <w:rStyle w:val="18"/>
          <w:rFonts w:hint="default" w:ascii="sans-serif" w:hAnsi="sans-serif" w:eastAsia="宋体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StdSchedulerFactory.getDefaultScheduler()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，会发现用的是</w:t>
      </w:r>
      <w:r>
        <w:rPr>
          <w:rStyle w:val="18"/>
          <w:rFonts w:hint="default" w:ascii="sans-serif" w:hAnsi="sans-serif" w:eastAsia="宋体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new StdSchedulerFactory()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,在</w:t>
      </w:r>
      <w:r>
        <w:rPr>
          <w:rStyle w:val="18"/>
          <w:rFonts w:hint="default" w:ascii="sans-serif" w:hAnsi="sans-serif" w:eastAsia="宋体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initialize()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方法可以看到默认从指定配置的文件或</w:t>
      </w:r>
      <w:r>
        <w:rPr>
          <w:rStyle w:val="18"/>
          <w:rFonts w:hint="default" w:ascii="sans-serif" w:hAnsi="sans-serif" w:eastAsia="宋体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quartz.properties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读取配置：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</w:pP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String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requestedFile = System.getProperty(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"org.quartz.properties"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String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propFileName = requestedFile !=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null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? requestedFile :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"quartz.properties"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55895B"/>
          <w:sz w:val="24"/>
          <w:szCs w:val="24"/>
        </w:rPr>
      </w:pPr>
      <w:bookmarkStart w:id="3" w:name="my_inner_label3"/>
      <w:bookmarkEnd w:id="3"/>
      <w:r>
        <w:rPr>
          <w:b/>
          <w:i w:val="0"/>
          <w:caps w:val="0"/>
          <w:color w:val="55895B"/>
          <w:spacing w:val="0"/>
          <w:sz w:val="24"/>
          <w:szCs w:val="24"/>
        </w:rPr>
        <w:t>2.2. 调度器待机状态、关闭状态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在调用</w:t>
      </w:r>
      <w:r>
        <w:rPr>
          <w:rStyle w:val="18"/>
          <w:rFonts w:hint="default" w:ascii="sans-serif" w:hAnsi="sans-serif" w:eastAsia="宋体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scheduler.start()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启动调度器后，可以使用</w:t>
      </w:r>
      <w:r>
        <w:rPr>
          <w:rStyle w:val="18"/>
          <w:rFonts w:hint="default" w:ascii="sans-serif" w:hAnsi="sans-serif" w:eastAsia="宋体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scheduler.standby();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将调度器转为待机状态，此状态下任务和触发器不会被触发。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另外，可以使用</w:t>
      </w:r>
      <w:r>
        <w:rPr>
          <w:rStyle w:val="18"/>
          <w:rFonts w:hint="default" w:ascii="sans-serif" w:hAnsi="sans-serif" w:eastAsia="宋体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scheduler.shutdown()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关闭调度器，是不可逆的，即调用后是不可以重新开始的。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它的参数不同，意义有所不同：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Style w:val="18"/>
          <w:rFonts w:hint="default" w:ascii="sans-serif" w:hAnsi="sans-serif" w:eastAsia="宋体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scheduler.shutdown()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=</w:t>
      </w:r>
      <w:r>
        <w:rPr>
          <w:rStyle w:val="18"/>
          <w:rFonts w:hint="default" w:ascii="sans-serif" w:hAnsi="sans-serif" w:eastAsia="宋体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scheduler.shutdown(false)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，方法会马上返回，正在执行的任务会继续执行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Style w:val="18"/>
          <w:rFonts w:hint="default" w:ascii="sans-serif" w:hAnsi="sans-serif" w:eastAsia="宋体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scheduler.shutdown(true)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，知道正在执行的任务执行完成才返回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在</w:t>
      </w:r>
      <w:r>
        <w:rPr>
          <w:rStyle w:val="18"/>
          <w:rFonts w:hint="default" w:ascii="sans-serif" w:hAnsi="sans-serif" w:eastAsia="宋体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getScheduler()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可以看到使用</w:t>
      </w:r>
      <w:r>
        <w:rPr>
          <w:rStyle w:val="18"/>
          <w:rFonts w:hint="default" w:ascii="sans-serif" w:hAnsi="sans-serif" w:eastAsia="宋体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SchedulerRepository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缓存了</w:t>
      </w:r>
      <w:r>
        <w:rPr>
          <w:rStyle w:val="18"/>
          <w:rFonts w:hint="default" w:ascii="sans-serif" w:hAnsi="sans-serif" w:eastAsia="宋体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Scheduler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，使用的是</w:t>
      </w:r>
      <w:r>
        <w:rPr>
          <w:rStyle w:val="18"/>
          <w:rFonts w:hint="default" w:ascii="sans-serif" w:hAnsi="sans-serif" w:eastAsia="宋体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HashMap&lt;String, Scheduler&gt;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SchedulerRepository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sched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Rep = SchedulerRepository.getInstance();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Scheduler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sched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=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sched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Rep.lookup(this.getSchedulerName());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55895B"/>
          <w:sz w:val="31"/>
          <w:szCs w:val="31"/>
        </w:rPr>
      </w:pPr>
      <w:bookmarkStart w:id="4" w:name="my_inner_label4"/>
      <w:bookmarkEnd w:id="4"/>
      <w:r>
        <w:rPr>
          <w:b/>
          <w:i w:val="0"/>
          <w:caps w:val="0"/>
          <w:color w:val="55895B"/>
          <w:spacing w:val="0"/>
          <w:sz w:val="31"/>
          <w:szCs w:val="31"/>
        </w:rPr>
        <w:t>3. 与Spring Boot集成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首先，quartz.properties与之前的基本一致：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# 线程调度器实例名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org.quartz.scheduler.instanceName = quartzScheduler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# 线程池的线程数，即最多3个任务同时跑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org.quartz.threadPool.threadCount = 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3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# 使用内存存储任务和触发器等信息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org.quartz.jobStore.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class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= org.quartz.simpl.RAMJobStore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因会与Spring Scheduling集成，我们按照要求定义任务，需要特别注意的是</w:t>
      </w:r>
      <w:r>
        <w:rPr>
          <w:rStyle w:val="18"/>
          <w:rFonts w:hint="default" w:ascii="sans-serif" w:hAnsi="sans-serif" w:eastAsia="宋体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@Component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和</w:t>
      </w:r>
      <w:r>
        <w:rPr>
          <w:rStyle w:val="18"/>
          <w:rFonts w:hint="default" w:ascii="sans-serif" w:hAnsi="sans-serif" w:eastAsia="宋体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@EnableScheduling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package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com.nicchagil.exercise.quartz.springbootquartzexercise.component.quartz.job;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org.slf4j.Logger;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org.slf4j.LoggerFactory;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org.springframework.scheduling.annotation.EnableScheduling;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org.springframework.stereotype.Component;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@Component@EnableScheduling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class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MyFirstExerciseJob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private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Logger logger = LoggerFactory.getLogger(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.getClass());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void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myJobBusinessMethod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.logger.info(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"哇被触发了哈哈哈哈哈"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类似的方式，可以定义</w:t>
      </w:r>
      <w:r>
        <w:rPr>
          <w:rStyle w:val="18"/>
          <w:rFonts w:hint="default" w:ascii="sans-serif" w:hAnsi="sans-serif" w:eastAsia="宋体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MySecondExerciseJob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注册任务和触发器：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package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com.nicchagil.exercise.quartz.springbootquartzexercise.component.quartz;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com.nicchagil.exercise.quartz.springbootquartzexercise.component.quartz.job.MyFirstExerciseJob;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com.nicchagil.exercise.quartz.springbootquartzexercise.component.quartz.job.MySecondExerciseJob;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org.springframework.beans.factory.annotation.Qualifier;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org.springframework.context.annotation.Bean;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org.springframework.context.annotation.Configuration;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org.springframework.scheduling.quartz.CronTriggerFactoryBean;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org.springframework.scheduling.quartz.MethodInvokingJobDetailFactoryBean;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@Configuration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class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QuartzJobConfig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/**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 xml:space="preserve">     * 方法调用任务明细工厂Bean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 xml:space="preserve">     */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@Bean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(name =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"myFirstExerciseJobBean"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MethodInvokingJobDetailFactoryBean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myFirstExerciseJobBean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(MyFirstExerciseJob myFirstExerciseJob)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MethodInvokingJobDetailFactoryBean jobDetail =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new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MethodInvokingJobDetailFactoryBean();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jobDetail.setConcurrent(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false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);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是否并发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jobDetail.setName(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"general-myFirstExerciseJob"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);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任务的名字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jobDetail.setGroup(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"general"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);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任务的分组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jobDetail.setTargetObject(myFirstExerciseJob);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被执行的对象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jobDetail.setTargetMethod(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"myJobBusinessMethod"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);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被执行的方法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return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jobDetail;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/**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 xml:space="preserve">     * 表达式触发器工厂Bean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 xml:space="preserve">     */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@Bean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(name =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"myFirstExerciseJobTrigger"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CronTriggerFactoryBean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myFirstExerciseJobTrigger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(@Qualifier(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"myFirstExerciseJobBean"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) MethodInvokingJobDetailFactoryBean myFirstExerciseJobBean)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CronTriggerFactoryBean tigger =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new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CronTriggerFactoryBean();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tigger.setJobDetail(myFirstExerciseJobBean.getObject());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tigger.setCronExpression(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"0/10 * * * * ?"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);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什么是否触发，Spring Scheduler Cron表达式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tigger.setName(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"general-myFirstExerciseJobTrigger"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return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tigger;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/**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 xml:space="preserve">     * 方法调用任务明细工厂Bean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 xml:space="preserve">     */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@Bean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(name =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"mySecondExerciseJobBean"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MethodInvokingJobDetailFactoryBean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mySecondExerciseJobBean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(MySecondExerciseJob mySecondExerciseJob)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MethodInvokingJobDetailFactoryBean jobDetail =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new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MethodInvokingJobDetailFactoryBean();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jobDetail.setConcurrent(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false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);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是否并发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jobDetail.setName(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"general-mySecondExerciseJob"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);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任务的名字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jobDetail.setGroup(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"general"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);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任务的分组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jobDetail.setTargetObject(mySecondExerciseJob);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被执行的对象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jobDetail.setTargetMethod(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"myJobBusinessMethod"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);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被执行的方法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return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jobDetail;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/**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 xml:space="preserve">     * 表达式触发器工厂Bean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 xml:space="preserve">     */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@Bean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(name =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"mySecondExerciseJobTrigger"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CronTriggerFactoryBean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mySecondExerciseJobTrigger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(@Qualifier(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"mySecondExerciseJobBean"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) MethodInvokingJobDetailFactoryBean mySecondExerciseJobDetailFactoryBean)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CronTriggerFactoryBean tigger =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new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CronTriggerFactoryBean();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tigger.setJobDetail(mySecondExerciseJobDetailFactoryBean.getObject());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tigger.setCronExpression(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"0/10 * * * * ?"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);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什么是否触发，Spring Scheduler Cron表达式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tigger.setName(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"general-mySecondExerciseJobTrigger"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return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tigger;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将任务和触发器注册到调度器：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package com.nicchagil.exercise.quartz.springbootquartzexercise.component.quartz;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org.quartz.Trigger;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org.springframework.beans.factory.annotation.Qualifier;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org.springframework.context.annotation.Bean;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org.springframework.context.annotation.Configuration;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org.springframework.scheduling.quartz.SchedulerFactoryBean;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@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Configuration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class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QuartzConfig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/**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 xml:space="preserve">     * 调度器工厂Bean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 xml:space="preserve">     */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@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Bean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(name =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"schedulerFactory"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SchedulerFactoryBean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schedulerFactory(@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Qualifier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"myFirstExerciseJobTrigger"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)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Trigger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myFirstExerciseJobTrigger,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                                     @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Qualifier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"mySecondExerciseJobTrigger"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)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Trigger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mySecondExerciseJobTrigger)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SchedulerFactoryBean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bean = new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SchedulerFactoryBean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覆盖已存在的任务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bean.setOverwriteExistingJobs(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true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延时启动定时任务，避免系统未完全启动却开始执行定时任务的情况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bean.setStartupDelay(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15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注册触发器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bean.setTriggers(myFirstExerciseJobTrigger, mySecondExerciseJobTrigger);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return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bean;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55895B"/>
          <w:sz w:val="31"/>
          <w:szCs w:val="31"/>
        </w:rPr>
      </w:pPr>
      <w:bookmarkStart w:id="5" w:name="my_inner_label5"/>
      <w:bookmarkEnd w:id="5"/>
      <w:r>
        <w:rPr>
          <w:b/>
          <w:i w:val="0"/>
          <w:caps w:val="0"/>
          <w:color w:val="55895B"/>
          <w:spacing w:val="0"/>
          <w:sz w:val="31"/>
          <w:szCs w:val="31"/>
        </w:rPr>
        <w:t>4. 持久化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任务持久化需要用到数据库，而初始化数据库的SQL可以从下载的发布版的文件中找到，比如，我在官网的Download页下载了当前版本的Full Distribution：</w:t>
      </w:r>
      <w:r>
        <w:rPr>
          <w:rStyle w:val="18"/>
          <w:rFonts w:hint="default" w:ascii="sans-serif" w:hAnsi="sans-serif" w:eastAsia="宋体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Quartz 2.2.3 .tar.gz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，解压后在</w:t>
      </w:r>
      <w:r>
        <w:rPr>
          <w:rStyle w:val="18"/>
          <w:rFonts w:hint="default" w:ascii="sans-serif" w:hAnsi="sans-serif" w:eastAsia="宋体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quartz-2.2.3\docs\dbTables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能找到初始化脚本，因我用的是MySQL的Innodb引擎，所以我用此脚本</w:t>
      </w:r>
      <w:r>
        <w:rPr>
          <w:rStyle w:val="18"/>
          <w:rFonts w:hint="default" w:ascii="sans-serif" w:hAnsi="sans-serif" w:eastAsia="宋体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tables_mysql_innodb.sql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55895B"/>
          <w:sz w:val="24"/>
          <w:szCs w:val="24"/>
        </w:rPr>
      </w:pPr>
      <w:bookmarkStart w:id="6" w:name="my_inner_label6"/>
      <w:bookmarkEnd w:id="6"/>
      <w:r>
        <w:rPr>
          <w:b/>
          <w:i w:val="0"/>
          <w:caps w:val="0"/>
          <w:color w:val="55895B"/>
          <w:spacing w:val="0"/>
          <w:sz w:val="24"/>
          <w:szCs w:val="24"/>
        </w:rPr>
        <w:t>4.1. 不能持久化的问题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如果使用的是</w:t>
      </w:r>
      <w:r>
        <w:rPr>
          <w:rStyle w:val="18"/>
          <w:rFonts w:hint="default" w:ascii="sans-serif" w:hAnsi="sans-serif" w:eastAsia="宋体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MethodInvokingJobDetailFactoryBean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，持久化会有如下报错：</w:t>
      </w:r>
      <w:r>
        <w:rPr>
          <w:rStyle w:val="18"/>
          <w:rFonts w:hint="default" w:ascii="sans-serif" w:hAnsi="sans-serif" w:eastAsia="宋体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Couldn't store job: Unable to serialize JobDataMap for insertion into database because the value of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，我们切换使用</w:t>
      </w:r>
      <w:r>
        <w:rPr>
          <w:rStyle w:val="18"/>
          <w:rFonts w:hint="default" w:ascii="sans-serif" w:hAnsi="sans-serif" w:eastAsia="宋体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JobDetailFactoryBean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55895B"/>
          <w:sz w:val="24"/>
          <w:szCs w:val="24"/>
        </w:rPr>
      </w:pPr>
      <w:bookmarkStart w:id="7" w:name="my_inner_label7"/>
      <w:bookmarkEnd w:id="7"/>
      <w:r>
        <w:rPr>
          <w:b/>
          <w:i w:val="0"/>
          <w:caps w:val="0"/>
          <w:color w:val="55895B"/>
          <w:spacing w:val="0"/>
          <w:sz w:val="24"/>
          <w:szCs w:val="24"/>
        </w:rPr>
        <w:t>4.2. 简单的持久化示例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quartz.properties的配置有所不同，比如会使用JobStoreTX，然后会指定数据源的信息：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# 线程调度器实例名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org.quartz.scheduler.instanceName = quartzScheduler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# 线程池的线程数，即最多3个任务同时跑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org.quartz.threadPool.threadCount = 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# 如何存储任务和触发器等信息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org.quartz.jobStore.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class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= org.quartz.impl.jdbcjobstore.JobStoreTX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# 驱动代理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org.quartz.jobStore.driverDelegateClass = org.quartz.impl.jdbcjobstore.StdJDBCDelegate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# 表前缀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org.quartz.jobStore.tablePrefix = qrtz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_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# 数据源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org.quartz.jobStore.dataSource = quartzDataSource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# 是否集群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org.quartz.jobStore.isClustered =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false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# 数据源# 驱动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org.quartz.dataSource.quartzDataSource.driver = com.mysql.cj.jdbc.Driver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# 连接URL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org.quartz.dataSource.quartzDataSource.URL = </w:t>
      </w:r>
      <w:r>
        <w:rPr>
          <w:rFonts w:hint="default" w:ascii="sans-serif" w:hAnsi="sans-serif" w:cs="sans-serif"/>
          <w:i w:val="0"/>
          <w:caps w:val="0"/>
          <w:color w:val="00B0E8"/>
          <w:spacing w:val="0"/>
          <w:sz w:val="18"/>
          <w:szCs w:val="18"/>
          <w:shd w:val="clear" w:color="auto" w:fill="FFFFFF"/>
        </w:rPr>
        <w:t>jdbc:mysql: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/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/localhost:3306/quartz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?characterEncoding=utf-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8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&amp;useSSL=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true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&amp;&amp;serverTimezone=Asia/Shanghai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# 用户名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org.quartz.dataSource.quartzDataSource.user = root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# 密码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org.quartz.dataSource.quartzDataSource.password = 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123456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# 最大连接数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org.quartz.dataSource.quartzDataSource.maxConnections = 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5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定义的任务有所不同：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package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com.nicchagil.exercise.quartz.springbootquartzexercise.component.quartz.job;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org.quartz.Job;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org.quartz.JobExecutionContext;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org.quartz.JobExecutionException;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org.slf4j.Logger;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org.slf4j.LoggerFactory;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org.springframework.scheduling.annotation.EnableScheduling;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org.springframework.stereotype.Component;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@Component@EnableScheduling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class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MyFirstExerciseJob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implements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Job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private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Logger logger = LoggerFactory.getLogger(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.getClass());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@Override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void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execute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(JobExecutionContext jobExecutionContext)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.myJobBusinessMethod();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void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myJobBusinessMethod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.logger.info(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"哇被触发了哈哈哈哈哈"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注册任务和触发器的方式有所不同：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/**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 xml:space="preserve">     * 方法调用任务明细工厂Bean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 xml:space="preserve">     */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@Bean(name =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"myFirstExerciseJobBean"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JobDetailFactoryBean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myFirstExerciseJobBean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JobDetailFactoryBean jobDetail =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new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JobDetailFactoryBean();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jobDetail.setName(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"general-myFirstExerciseJob"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);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任务的名字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jobDetail.setGroup(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"general"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);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任务的分组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jobDetail.setJobClass(MyFirstExerciseJob.class);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jobDetail.setDurability(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true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return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jobDetail;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/**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 xml:space="preserve">     * 表达式触发器工厂Bean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 xml:space="preserve">     */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@Bean(name =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"myFirstExerciseJobTrigger"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CronTriggerFactoryBean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myFirstExerciseJobTrigger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(@Qualifier(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"myFirstExerciseJobBean"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) JobDetailFactoryBean myFirstExerciseJobBean)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CronTriggerFactoryBean tigger =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new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CronTriggerFactoryBean();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tigger.setJobDetail(myFirstExerciseJobBean.getObject());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tigger.setCronExpression(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"0/10 * * * * ?"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);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什么是否触发，Spring Scheduler Cron表达式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tigger.setName(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"general-myFirstExerciseJobTrigger"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return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tigger;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注册所有任务和触发器：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package com.nicchagil.exercise.quartz.springbootquartzexercise.component.quartz;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org.quartz.Trigger;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org.slf4j.Logger;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org.slf4j.LoggerFactory;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org.springframework.beans.factory.annotation.Autowired;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org.springframework.beans.factory.annotation.Qualifier;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org.springframework.context.annotation.Bean;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org.springframework.context.annotation.Configuration;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org.springframework.scheduling.quartz.SchedulerFactoryBean;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javax.sql.DataSource;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java.io.IOException;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java.util.Properties;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@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Configuration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class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QuartzConfig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private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Logger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logger =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LoggerFactory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.getLogger(this.getClass());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@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Autowired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@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Qualifier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(value =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"primaryDataSource"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private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DataSource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primaryDataSource;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/**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 xml:space="preserve">     * 调度器工厂Bean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 xml:space="preserve">     */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@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Bean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(name =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"schedulerFactory"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SchedulerFactoryBean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schedulerFactory(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Trigger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... triggers)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SchedulerFactoryBean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bean = new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SchedulerFactoryBean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Properties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p = new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Properties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try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p.load(this.getClass().getClassLoader().getResourceAsStream(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"quartz.properties"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}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catch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IOException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e)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this.logger.error(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"加载quartz.properties失败"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, e);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throw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new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Error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(e);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bean.setQuartzProperties(p);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覆盖已存在的任务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bean.setOverwriteExistingJobs(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true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延时启动定时任务，避免系统未完全启动却开始执行定时任务的情况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bean.setStartupDelay(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15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注册触发器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bean.setTriggers(triggers);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return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bean;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55895B"/>
          <w:sz w:val="24"/>
          <w:szCs w:val="24"/>
        </w:rPr>
      </w:pPr>
      <w:bookmarkStart w:id="8" w:name="my_inner_label8"/>
      <w:bookmarkEnd w:id="8"/>
      <w:r>
        <w:rPr>
          <w:b/>
          <w:i w:val="0"/>
          <w:caps w:val="0"/>
          <w:color w:val="55895B"/>
          <w:spacing w:val="0"/>
          <w:sz w:val="24"/>
          <w:szCs w:val="24"/>
        </w:rPr>
        <w:t>4.3. 使用应用的数据源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有时候持久化的数据源用的是应用的数据源，可以使用</w:t>
      </w:r>
      <w:r>
        <w:rPr>
          <w:rStyle w:val="18"/>
          <w:rFonts w:hint="default" w:ascii="sans-serif" w:hAnsi="sans-serif" w:eastAsia="宋体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bean.setDataSource(dataSource)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设置或覆盖数据源。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比如，应用的数据源是这样的。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POM.XML：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&lt;!-- 引入数据库连接池 --&gt;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&lt;dependency&gt;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&lt;groupId&gt;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com.alibaba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&lt;/groupId&gt;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&lt;artifactId&gt;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druid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&lt;/artifactId&gt;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&lt;version&gt;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1.1.6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&lt;/version&gt;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&lt;/dependency&gt;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&lt;!-- Spring Boot JDBC --&gt;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&lt;dependency&gt;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&lt;groupId&gt;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org.springframework.boot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&lt;/groupId&gt;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&lt;artifactId&gt;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spring-boot-starter-jdbc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&lt;/artifactId&gt;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&lt;/dependency&gt;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数据源配置：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spring.dataSource.primaryDataSource.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type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= com.alibaba.druid.pool.DruidDataSource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spring.dataSource.primaryDataSource.url = jdbc:mysql://localhost: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33306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/quartz?characterEncoding=utf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-8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&amp;useSSL=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true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&amp;&amp;serverTimezone=Asia/Shanghai&amp;allowMultiQueries=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true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&amp;autoReconnect=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true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spring.dataSource.primaryDataSource.username = root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spring.dataSource.primaryDataSource.password = 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123456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spring.dataSource.primaryDataSource.driverClassName = com.mysql.jdbc.Driver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spring.dataSource.primaryDataSource.initialSize = 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5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spring.dataSource.primaryDataSource.minIdle = 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5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spring.dataSource.primaryDataSource.maxActive = 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15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spring.dataSource.primaryDataSource.maxWait = 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60000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spring.dataSource.primaryDataSource.timeBetweenEvictionRunsMillis = 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60000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spring.dataSource.primaryDataSource.minEvictableIdleTimeMillis = 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300000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spring.dataSource.primaryDataSource.validationQuery = SELECT 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FROM DUAL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spring.dataSource.primaryDataSource.testWhileIdle =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true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spring.dataSource.primaryDataSource.testOnBorrow =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true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spring.dataSource.primaryDataSource.testOnReturn =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true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配置载入类：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package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com.nicchagil.exercise.quartz.springbootquartzexercise.component.datasourcepool;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org.springframework.boot.context.properties.ConfigurationProperties;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org.springframework.stereotype.Component;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@Component@ConfigurationProperties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(prefix =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"spring.dataSource.primaryDataSource"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class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DruidPrimaryDataSourceConfigProperties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private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String type;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private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String url;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private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String username;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private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String password;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private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String driverClassName;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private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Integer initialSize;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private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Integer minIdle;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private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Integer maxActive;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private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Integer maxWait;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private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Integer timeBetweenEvictionRunsMillis;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private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Integer minEvictableIdleTimeMillis;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private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String validationQuery;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private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Boolean testWhileIdle;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private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Boolean testOnBorrow;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private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Boolean testOnReturn;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String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getType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return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type;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void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setType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(String type)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.type = type;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String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getUrl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return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url;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void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setUrl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(String url)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.url = url;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String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getUsername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return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username;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void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setUsername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(String username)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.username = username;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String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getPassword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return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password;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void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setPassword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(String password)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.password = password;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String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getDriverClassName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return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driverClassName;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void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setDriverClassName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(String driverClassName)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.driverClassName = driverClassName;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Integer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getInitialSize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return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initialSize;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void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setInitialSize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(Integer initialSize)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.initialSize = initialSize;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Integer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getMinIdle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return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minIdle;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void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setMinIdle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(Integer minIdle)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.minIdle = minIdle;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Integer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getMaxActive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return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maxActive;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void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setMaxActive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(Integer maxActive)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.maxActive = maxActive;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Integer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getMaxWait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return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maxWait;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void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setMaxWait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(Integer maxWait)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.maxWait = maxWait;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Integer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getTimeBetweenEvictionRunsMillis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return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timeBetweenEvictionRunsMillis;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void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setTimeBetweenEvictionRunsMillis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(Integer timeBetweenEvictionRunsMillis)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.timeBetweenEvictionRunsMillis = timeBetweenEvictionRunsMillis;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Integer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getMinEvictableIdleTimeMillis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return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minEvictableIdleTimeMillis;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void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setMinEvictableIdleTimeMillis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(Integer minEvictableIdleTimeMillis)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.minEvictableIdleTimeMillis = minEvictableIdleTimeMillis;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String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getValidationQuery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return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validationQuery;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void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setValidationQuery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(String validationQuery)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.validationQuery = validationQuery;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Boolean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getTestWhileIdle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return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testWhileIdle;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void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setTestWhileIdle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(Boolean testWhileIdle)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.testWhileIdle = testWhileIdle;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Boolean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getTestOnBorrow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return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testOnBorrow;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void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setTestOnBorrow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(Boolean testOnBorrow)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.testOnBorrow = testOnBorrow;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Boolean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getTestOnReturn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return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testOnReturn;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void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setTestOnReturn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(Boolean testOnReturn)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.testOnReturn = testOnReturn;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初始化数据源：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package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com.nicchagil.exercise.quartz.springbootquartzexercise.component.datasourcepool;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com.alibaba.druid.pool.DruidDataSource;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org.springframework.beans.factory.annotation.Autowired;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org.springframework.context.annotation.Bean;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org.springframework.context.annotation.Configuration;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javax.sql.DataSource;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@Configuration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class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DruidPrimaryDataSourceConfig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@Autowired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private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DruidPrimaryDataSourceConfigProperties druidPrimaryDataSourceConfigProperties;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@Bean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DataSource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primaryDataSource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()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DruidDataSource datasource =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new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DruidDataSource();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/* 基础配置 */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datasource.setUrl(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.druidPrimaryDataSourceConfigProperties.getUrl());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datasource.setUsername(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.druidPrimaryDataSourceConfigProperties.getUsername());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datasource.setPassword(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.druidPrimaryDataSourceConfigProperties.getPassword());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datasource.setDriverClassName(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.druidPrimaryDataSourceConfigProperties.getDriverClassName());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/* 其他配置 */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datasource.setInitialSize(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.druidPrimaryDataSourceConfigProperties.getInitialSize());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datasource.setMinIdle(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.druidPrimaryDataSourceConfigProperties.getMinIdle());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datasource.setMaxActive(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.druidPrimaryDataSourceConfigProperties.getMaxActive());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datasource.setMaxWait(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.druidPrimaryDataSourceConfigProperties.getMaxWait());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datasource.setTimeBetweenEvictionRunsMillis(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.druidPrimaryDataSourceConfigProperties.getTimeBetweenEvictionRunsMillis());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datasource.setMinEvictableIdleTimeMillis(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.druidPrimaryDataSourceConfigProperties.getMinEvictableIdleTimeMillis());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datasource.setValidationQuery(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.druidPrimaryDataSourceConfigProperties.getValidationQuery());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datasource.setTestWhileIdle(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.druidPrimaryDataSourceConfigProperties.getTestWhileIdle());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datasource.setTestOnBorrow(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.druidPrimaryDataSourceConfigProperties.getTestOnBorrow());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datasource.setTestOnReturn(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.druidPrimaryDataSourceConfigProperties.getTestOnReturn());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return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datasource;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可以使用</w:t>
      </w:r>
      <w:r>
        <w:rPr>
          <w:rStyle w:val="18"/>
          <w:rFonts w:hint="default" w:ascii="sans-serif" w:hAnsi="sans-serif" w:eastAsia="宋体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bean.setDataSource(dataSource)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设置或覆盖数据源：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package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com.nicchagil.exercise.quartz.springbootquartzexercise.component.quartz;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org.quartz.Trigger;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org.slf4j.Logger;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org.slf4j.LoggerFactory;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org.springframework.beans.factory.annotation.Autowired;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org.springframework.beans.factory.annotation.Qualifier;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org.springframework.context.annotation.Bean;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org.springframework.context.annotation.Configuration;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org.springframework.scheduling.quartz.SchedulerFactoryBean;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javax.sql.DataSource;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java.io.IOException;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import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java.util.Properties;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@Configuration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class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QuartzConfig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private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Logger logger = LoggerFactory.getLogger(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.getClass());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@Autowired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@Qualifier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(value =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"primaryDataSource"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private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DataSource primaryDataSource;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/**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 xml:space="preserve">     * 调度器工厂Bean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 xml:space="preserve">     */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@Bean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(name =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"schedulerFactory"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SchedulerFactoryBean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schedulerFactory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( Trigger... triggers) 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SchedulerFactoryBean bean =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new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SchedulerFactoryBean();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Properties p =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new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Properties();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try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p.load(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.getClass().getClassLoader().getResourceAsStream(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"quartz.properties"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}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catch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(IOException e)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.logger.error(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"加载quartz.properties失败"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, e);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throw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new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Error(e);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bean.setQuartzProperties(p);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/* 使用应用的数据源 */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bean.setDataSource(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this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.primaryDataSource);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覆盖已存在的任务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bean.setOverwriteExistingJobs(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true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延时启动定时任务，避免系统未完全启动却开始执行定时任务的情况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bean.setStartupDelay(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15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注册触发器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bean.setTriggers(triggers);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return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bean;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55895B"/>
          <w:sz w:val="31"/>
          <w:szCs w:val="31"/>
        </w:rPr>
      </w:pPr>
      <w:bookmarkStart w:id="9" w:name="my_inner_label9"/>
      <w:bookmarkEnd w:id="9"/>
      <w:r>
        <w:rPr>
          <w:b/>
          <w:i w:val="0"/>
          <w:caps w:val="0"/>
          <w:color w:val="55895B"/>
          <w:spacing w:val="0"/>
          <w:sz w:val="31"/>
          <w:szCs w:val="31"/>
        </w:rPr>
        <w:t>5. 数据表查询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55895B"/>
          <w:sz w:val="24"/>
          <w:szCs w:val="24"/>
        </w:rPr>
      </w:pPr>
      <w:bookmarkStart w:id="10" w:name="my_inner_label10"/>
      <w:bookmarkEnd w:id="10"/>
      <w:r>
        <w:rPr>
          <w:b/>
          <w:i w:val="0"/>
          <w:caps w:val="0"/>
          <w:color w:val="55895B"/>
          <w:spacing w:val="0"/>
          <w:sz w:val="24"/>
          <w:szCs w:val="24"/>
        </w:rPr>
        <w:t>5.1. QRTZ_CRON_TRIGGERS，触发器表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instrText xml:space="preserve">INCLUDEPICTURE \d "https://images2018.cnblogs.com/blog/463931/201802/463931-20180221102037319-1837271524.png" \* MERGEFORMATINET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fldChar w:fldCharType="separate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pict>
          <v:shape id="_x0000_i1025" o:spt="75" type="#_x0000_t75" style="height:123pt;width:576.75pt;" filled="f" stroked="f" coordsize="21600,21600">
            <v:path/>
            <v:fill on="f" focussize="0,0"/>
            <v:stroke on="f"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55895B"/>
          <w:sz w:val="24"/>
          <w:szCs w:val="24"/>
        </w:rPr>
      </w:pPr>
      <w:bookmarkStart w:id="11" w:name="my_inner_label11"/>
      <w:bookmarkEnd w:id="11"/>
      <w:r>
        <w:rPr>
          <w:b/>
          <w:i w:val="0"/>
          <w:caps w:val="0"/>
          <w:color w:val="55895B"/>
          <w:spacing w:val="0"/>
          <w:sz w:val="24"/>
          <w:szCs w:val="24"/>
        </w:rPr>
        <w:t>5.2. QRTZ_FIRED_TRIGGERS，已触发的触发表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instrText xml:space="preserve">INCLUDEPICTURE \d "https://images2018.cnblogs.com/blog/463931/201802/463931-20180221102204941-1829569157.png" \* MERGEFORMATINET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fldChar w:fldCharType="separate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pict>
          <v:shape id="_x0000_i1026" o:spt="75" type="#_x0000_t75" style="height:110.25pt;width:1080pt;" filled="f" stroked="f" coordsize="21600,21600">
            <v:path/>
            <v:fill on="f" focussize="0,0"/>
            <v:stroke on="f"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55895B"/>
          <w:sz w:val="24"/>
          <w:szCs w:val="24"/>
        </w:rPr>
      </w:pPr>
      <w:bookmarkStart w:id="12" w:name="my_inner_label12"/>
      <w:bookmarkEnd w:id="12"/>
      <w:r>
        <w:rPr>
          <w:b/>
          <w:i w:val="0"/>
          <w:caps w:val="0"/>
          <w:color w:val="55895B"/>
          <w:spacing w:val="0"/>
          <w:sz w:val="24"/>
          <w:szCs w:val="24"/>
        </w:rPr>
        <w:t>5.3. QRTZ_JOB_DETAILS，任务明细表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instrText xml:space="preserve">INCLUDEPICTURE \d "https://images2018.cnblogs.com/blog/463931/201802/463931-20180221102647005-1585135872.png" \* MERGEFORMATINET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fldChar w:fldCharType="separate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pict>
          <v:shape id="_x0000_i1027" o:spt="75" type="#_x0000_t75" style="height:110.25pt;width:1056.75pt;" filled="f" stroked="f" coordsize="21600,21600">
            <v:path/>
            <v:fill on="f" focussize="0,0"/>
            <v:stroke on="f"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55895B"/>
          <w:sz w:val="24"/>
          <w:szCs w:val="24"/>
        </w:rPr>
      </w:pPr>
      <w:bookmarkStart w:id="13" w:name="my_inner_label13"/>
      <w:bookmarkEnd w:id="13"/>
      <w:r>
        <w:rPr>
          <w:b/>
          <w:i w:val="0"/>
          <w:caps w:val="0"/>
          <w:color w:val="55895B"/>
          <w:spacing w:val="0"/>
          <w:sz w:val="24"/>
          <w:szCs w:val="24"/>
        </w:rPr>
        <w:t>5.4. QRTZ_TRIGGERS，触发器表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instrText xml:space="preserve">INCLUDEPICTURE \d "https://images2018.cnblogs.com/blog/463931/201802/463931-20180221102950656-1368072449.png" \* MERGEFORMATINET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fldChar w:fldCharType="separate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pict>
          <v:shape id="_x0000_i1028" o:spt="75" type="#_x0000_t75" style="height:123pt;width:1100.25pt;" filled="f" stroked="f" coordsize="21600,21600">
            <v:path/>
            <v:fill on="f" focussize="0,0"/>
            <v:stroke on="f"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55895B"/>
          <w:sz w:val="24"/>
          <w:szCs w:val="24"/>
        </w:rPr>
      </w:pPr>
      <w:bookmarkStart w:id="14" w:name="my_inner_label14"/>
      <w:bookmarkEnd w:id="14"/>
      <w:r>
        <w:rPr>
          <w:b/>
          <w:i w:val="0"/>
          <w:caps w:val="0"/>
          <w:color w:val="55895B"/>
          <w:spacing w:val="0"/>
          <w:sz w:val="24"/>
          <w:szCs w:val="24"/>
        </w:rPr>
        <w:t>5.5. QRTZ_LOCKS，锁表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instrText xml:space="preserve">INCLUDEPICTURE \d "https://images2018.cnblogs.com/blog/463931/201802/463931-20180221103135166-83271197.png" \* MERGEFORMATINET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fldChar w:fldCharType="separate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pict>
          <v:shape id="_x0000_i1029" o:spt="75" type="#_x0000_t75" style="height:110.25pt;width:206.25pt;" filled="f" stroked="f" coordsize="21600,21600">
            <v:path/>
            <v:fill on="f" focussize="0,0"/>
            <v:stroke on="f"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55895B"/>
          <w:sz w:val="31"/>
          <w:szCs w:val="31"/>
        </w:rPr>
      </w:pPr>
      <w:bookmarkStart w:id="15" w:name="my_inner_label15"/>
      <w:bookmarkEnd w:id="15"/>
      <w:r>
        <w:rPr>
          <w:b/>
          <w:i w:val="0"/>
          <w:caps w:val="0"/>
          <w:color w:val="55895B"/>
          <w:spacing w:val="0"/>
          <w:sz w:val="31"/>
          <w:szCs w:val="31"/>
        </w:rPr>
        <w:t>6. 并发执行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55895B"/>
          <w:sz w:val="24"/>
          <w:szCs w:val="24"/>
        </w:rPr>
      </w:pPr>
      <w:bookmarkStart w:id="16" w:name="my_inner_label16"/>
      <w:bookmarkEnd w:id="16"/>
      <w:r>
        <w:rPr>
          <w:b/>
          <w:i w:val="0"/>
          <w:caps w:val="0"/>
          <w:color w:val="55895B"/>
          <w:spacing w:val="0"/>
          <w:sz w:val="24"/>
          <w:szCs w:val="24"/>
        </w:rPr>
        <w:t>6.1. 保证上一次任务执行完毕，再执行下一次任务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在任务类上注解</w:t>
      </w:r>
      <w:r>
        <w:rPr>
          <w:rStyle w:val="18"/>
          <w:rFonts w:hint="default" w:ascii="sans-serif" w:hAnsi="sans-serif" w:eastAsia="宋体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@DisallowConcurrentExecution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，比如此任务需耗时7秒，却配置5秒执行一次，注解后将会7秒才运行一次：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</w:pP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@Component@EnableScheduling@DisallowConcurrentExecution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保证上一次任务执行完毕再执行下一任务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class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MyFirstExerciseJob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implements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Job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日志：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2018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-02-21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12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:09:04.479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INFO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9496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---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[actory_Worker-3]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.n.e.q.s.c.q.job.MyFirstExerciseJob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: 哇被触发了哈哈哈哈哈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x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5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2018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-02-21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12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:09:11.629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INFO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9496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---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[actory_Worker-2]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.n.e.q.s.c.q.job.MyFirstExerciseJob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: 哇被触发了哈哈哈哈哈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x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6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2018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-02-21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12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:09:18.796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INFO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9496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---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[actory_Worker-1]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.n.e.q.s.c.q.job.MyFirstExerciseJob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: 哇被触发了哈哈哈哈哈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x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7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2018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-02-21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12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:09:26.016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INFO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9496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---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[actory_Worker-3]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.n.e.q.s.c.q.job.MyFirstExerciseJob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: 哇被触发了哈哈哈哈哈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x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8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2018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-02-21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12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:09:33.268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INFO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9496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---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[actory_Worker-2]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.n.e.q.s.c.q.job.MyFirstExerciseJob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: 哇被触发了哈哈哈哈哈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x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9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2018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-02-21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12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:09:40.518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INFO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9496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---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[actory_Worker-1]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.n.e.q.s.c.q.job.MyFirstExerciseJob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: 哇被触发了哈哈哈哈哈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x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10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2018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-02-21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12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:09:47.668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INFO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9496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---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[actory_Worker-3]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.n.e.q.s.c.q.job.MyFirstExerciseJob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: 哇被触发了哈哈哈哈哈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x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11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2018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-02-21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12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:09:54.869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INFO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9496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---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[actory_Worker-2]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c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.n.e.q.s.c.q.job.MyFirstExerciseJob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: 哇被触发了哈哈哈哈哈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x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55895B"/>
          <w:sz w:val="31"/>
          <w:szCs w:val="31"/>
        </w:rPr>
      </w:pPr>
      <w:bookmarkStart w:id="17" w:name="my_inner_label17"/>
      <w:bookmarkEnd w:id="17"/>
      <w:r>
        <w:rPr>
          <w:b/>
          <w:i w:val="0"/>
          <w:caps w:val="0"/>
          <w:color w:val="55895B"/>
          <w:spacing w:val="0"/>
          <w:sz w:val="31"/>
          <w:szCs w:val="31"/>
        </w:rPr>
        <w:t>7. 集群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下面配置展示了Quartz的必要配置：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instanceName，实例名，集群各节点的实例名相同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instanceId，实例ID，设为AUTO则由Quartz自动根据主机名、时间戳生成实例ID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org.quartz.jobStore.class = org.quartz.impl.jdbcjobstore.JobStoreTX，存储任务为数据库存储，不能使用内存，即</w:t>
      </w:r>
      <w:r>
        <w:rPr>
          <w:rStyle w:val="18"/>
          <w:rFonts w:hint="default" w:ascii="sans-serif" w:hAnsi="sans-serif" w:eastAsia="宋体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RAMJobStore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isClustered，告诉Quartz是否为集群模式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# 线程调度器实例名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org.quartz.scheduler.instanceName = QuartzScheduler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# 线程池的线程数，即最多3个任务同时跑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org.quartz.threadPool.threadCount = 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3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# 实例ID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org.quartz.scheduler.instanceId = 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AUTO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# 如何存储任务和触发器等信息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org.quartz.jobStore.</w:t>
      </w:r>
      <w:r>
        <w:rPr>
          <w:rFonts w:hint="default" w:ascii="sans-serif" w:hAnsi="sans-serif" w:cs="sans-serif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class</w:t>
      </w: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= org.quartz.impl.jdbcjobstore.JobStoreTX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# 驱动代理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org.quartz.jobStore.driverDelegateClass = org.quartz.impl.jdbcjobstore.StdJDBCDelegate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# 表前缀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org.quartz.jobStore.tablePrefix = qrtz_ </w:t>
      </w:r>
      <w:r>
        <w:rPr>
          <w:rFonts w:hint="default" w:ascii="sans-serif" w:hAnsi="sans-serif" w:cs="sans-serif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# 是否集群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</w:pPr>
      <w:r>
        <w:rPr>
          <w:rStyle w:val="18"/>
          <w:rFonts w:hint="default" w:ascii="sans-serif" w:hAnsi="sans-serif" w:cs="sans-serif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org.quartz.jobStore.isClustered = </w:t>
      </w:r>
      <w:r>
        <w:rPr>
          <w:rFonts w:hint="default" w:ascii="sans-serif" w:hAnsi="sans-serif" w:cs="sans-serif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true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配置后，启动多个节点，你会发现：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一个任务只有一个节点触发，不会多节点都被触发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2"/>
          <w:szCs w:val="22"/>
        </w:rPr>
        <w:t>当一个节点宕机，其它节点会接手任务的触发</w:t>
      </w:r>
    </w:p>
    <w:p/>
    <w:sectPr>
      <w:pgSz w:w="12247" w:h="15819"/>
      <w:pgMar w:top="720" w:right="720" w:bottom="720" w:left="720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DejaVu Sans">
    <w:altName w:val="Cascadia Mono SemiLight"/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Cascadia Mono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sans-serif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FF5EAE"/>
    <w:multiLevelType w:val="multilevel"/>
    <w:tmpl w:val="C3FF5E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FBA7CA4"/>
    <w:multiLevelType w:val="multilevel"/>
    <w:tmpl w:val="FFBA7C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DB573FD"/>
    <w:multiLevelType w:val="multilevel"/>
    <w:tmpl w:val="6DB573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43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109C055A"/>
    <w:rsid w:val="7BFD60A3"/>
    <w:rsid w:val="BA7B23C6"/>
    <w:rsid w:val="F77E5F01"/>
    <w:rsid w:val="FFBAE9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6">
    <w:name w:val="Default Paragraph Font"/>
    <w:uiPriority w:val="0"/>
  </w:style>
  <w:style w:type="table" w:default="1" w:styleId="15">
    <w:name w:val="Normal Table"/>
    <w:semiHidden/>
    <w:uiPriority w:val="0"/>
    <w:tblPr>
      <w:tblStyle w:val="15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uiPriority w:val="0"/>
    <w:rPr>
      <w:color w:val="0000FF"/>
      <w:u w:val="single"/>
    </w:rPr>
  </w:style>
  <w:style w:type="character" w:styleId="18">
    <w:name w:val="HTML Code"/>
    <w:basedOn w:val="1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TotalTime>1.33333333333333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2010-05-08T05:11:00Z</dcterms:created>
  <dc:creator>ycl</dc:creator>
  <cp:lastModifiedBy>zhangxue</cp:lastModifiedBy>
  <cp:lastPrinted>1900-01-01T16:00:00Z</cp:lastPrinted>
  <dcterms:modified xsi:type="dcterms:W3CDTF">2022-07-22T02:16:59Z</dcterms:modified>
  <dc:title>童年如一朵朵雪白的浪花，拍打着海边的礁石，发出欢快的笑声；童年如一颗颗明亮的小星星，照亮了大地，照亮了人们；童年如一个个琴键灵活的跳动，奏着优美的琴声；童年如一盏盏油灯，用来照亮我们的心灵……。是啊，童年在我们的成长中是必不可少的一段经历。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6F9AD3E9154D4D3FA3CA4EBF91D2985E</vt:lpwstr>
  </property>
</Properties>
</file>