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w:pict>
          <v:line id="箭头 11" o:spid="_x0000_s1026" o:spt="20" style="position:absolute;left:0pt;margin-left:199.05pt;margin-top:-24.65pt;height:111pt;width:0.05pt;z-index:251669504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27" o:spid="_x0000_s1027" o:spt="202" type="#_x0000_t202" style="position:absolute;left:0pt;margin-left:380.55pt;margin-top:85.45pt;height:70.5pt;width:99pt;z-index:251668480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Activate</w:t>
                  </w:r>
                  <w:r>
                    <w:rPr>
                      <w:rFonts w:hint="eastAsia"/>
                      <w:lang w:val="en-US" w:eastAsia="zh-CN"/>
                    </w:rPr>
                    <w:t>Servlet</w:t>
                  </w:r>
                  <w:r>
                    <w:rPr>
                      <w:rFonts w:hint="default"/>
                      <w:lang w:val="en-US" w:eastAsia="zh-CN"/>
                    </w:rPr>
                    <w:t>: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激活账户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转向主页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-17.7pt;margin-top:392.25pt;height:117pt;width:171pt;z-index:251666432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LoginServlet：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用户名和密码必须正确，且是激活后的账户，才允许登录</w:t>
                  </w:r>
                </w:p>
              </w:txbxContent>
            </v:textbox>
          </v:shape>
        </w:pict>
      </w:r>
      <w:r>
        <w:pict>
          <v:line id="箭头 9" o:spid="_x0000_s1029" o:spt="20" style="position:absolute;left:0pt;margin-left:61.05pt;margin-top:309.75pt;height:77.25pt;width:0.05pt;z-index:251667456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30" o:spid="_x0000_s1030" o:spt="202" type="#_x0000_t202" style="position:absolute;left:0pt;margin-left:-4.9pt;margin-top:219.5pt;height:87pt;width:135.75pt;z-index:25166540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登录页面</w:t>
                  </w:r>
                </w:p>
              </w:txbxContent>
            </v:textbox>
          </v:shape>
        </w:pict>
      </w:r>
      <w:r>
        <w:pict>
          <v:line id="箭头 6" o:spid="_x0000_s1031" o:spt="20" style="position:absolute;left:0pt;flip:x;margin-left:55.05pt;margin-top:151.25pt;height:68.25pt;width:92.25pt;z-index:251664384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32" o:spid="_x0000_s1032" o:spt="202" type="#_x0000_t202" style="position:absolute;left:0pt;margin-left:239.55pt;margin-top:400.5pt;height:113.1pt;width:162pt;z-index:251662336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RegistServlet: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封装数据到JavaBean中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数据的验证与回显</w:t>
                  </w:r>
                  <w:r>
                    <w:rPr>
                      <w:rFonts w:hint="default"/>
                      <w:lang w:val="en-US" w:eastAsia="zh-CN"/>
                    </w:rPr>
                    <w:t>(</w:t>
                  </w:r>
                  <w:r>
                    <w:rPr>
                      <w:rFonts w:hint="eastAsia"/>
                      <w:lang w:val="en-US" w:eastAsia="zh-CN"/>
                    </w:rPr>
                    <w:t>略</w:t>
                  </w:r>
                  <w:r>
                    <w:rPr>
                      <w:rFonts w:hint="default"/>
                      <w:lang w:val="en-US" w:eastAsia="zh-CN"/>
                    </w:rPr>
                    <w:t>)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发送邮件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把注册信息保存到数据库中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重定向到主页</w:t>
                  </w:r>
                </w:p>
              </w:txbxContent>
            </v:textbox>
          </v:shape>
        </w:pict>
      </w:r>
      <w:r>
        <w:pict>
          <v:line id="箭头 5" o:spid="_x0000_s1033" o:spt="20" style="position:absolute;left:0pt;margin-left:308.55pt;margin-top:321pt;height:81.75pt;width:0.05pt;z-index:251663360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34" o:spid="_x0000_s1034" o:spt="202" type="#_x0000_t202" style="position:absolute;left:0pt;margin-left:241.1pt;margin-top:228.5pt;height:91.5pt;width:156.75pt;z-index:25166028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注册页面：</w:t>
                  </w:r>
                </w:p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用户名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密码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邮箱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昵称</w:t>
                  </w:r>
                </w:p>
              </w:txbxContent>
            </v:textbox>
          </v:shape>
        </w:pict>
      </w:r>
      <w:r>
        <w:pict>
          <v:line id="箭头 3" o:spid="_x0000_s1035" o:spt="20" style="position:absolute;left:0pt;margin-left:199.05pt;margin-top:136.25pt;height:88.5pt;width:74.25pt;z-index:251661312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36" o:spid="_x0000_s1036" o:spt="202" type="#_x0000_t202" style="position:absolute;left:0pt;margin-left:121.1pt;margin-top:90.1pt;height:72.2pt;width:188.25pt;z-index:251659264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主页：</w:t>
                  </w:r>
                </w:p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登录了：显示欢迎信息，提供注销</w:t>
                  </w:r>
                </w:p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木有账号：注册</w:t>
                  </w:r>
                </w:p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登录</w:t>
                  </w:r>
                </w:p>
              </w:txbxContent>
            </v:textbox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5FB033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2013-05-15T07:03:36Z</dcterms:created>
  <dc:creator>wzhting</dc:creator>
  <cp:lastModifiedBy>zhangxue</cp:lastModifiedBy>
  <dcterms:modified xsi:type="dcterms:W3CDTF">2022-07-22T02:16:47Z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343381D06211482794744DBFAC9791C6</vt:lpwstr>
  </property>
</Properties>
</file>