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  <w:r>
        <w:pict>
          <v:shape id="_x0000_s1026" o:spid="_x0000_s1026" o:spt="202" type="#_x0000_t202" style="position:absolute;left:0pt;margin-left:667.35pt;margin-top:123.8pt;height:21pt;width:60pt;z-index:251679744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POP</w:t>
                  </w:r>
                </w:p>
              </w:txbxContent>
            </v:textbox>
          </v:shape>
        </w:pict>
      </w:r>
      <w:r>
        <w:pict>
          <v:line id="箭头 21" o:spid="_x0000_s1027" o:spt="20" style="position:absolute;left:0pt;flip:x y;margin-left:617.1pt;margin-top:103.2pt;height:70.5pt;width:63.75pt;z-index:251678720;mso-width-relative:page;mso-height-relative:page;" filled="f" stroked="t" coordsize="21600,21600">
            <v:path arrowok="t"/>
            <v:fill on="f" focussize="0,0"/>
            <v:stroke color="#0000FF" endarrow="block"/>
            <v:imagedata o:title=""/>
            <o:lock v:ext="edit" grouping="f" rotation="f" text="f" aspectratio="f"/>
          </v:line>
        </w:pict>
      </w:r>
      <w:r>
        <w:pict>
          <v:line id="箭头 20" o:spid="_x0000_s1028" o:spt="20" style="position:absolute;left:0pt;flip:y;margin-left:600.6pt;margin-top:258.45pt;height:66.75pt;width:52.5pt;z-index:251677696;mso-width-relative:page;mso-height-relative:page;" filled="f" stroked="t" coordsize="21600,21600">
            <v:path arrowok="t"/>
            <v:fill on="f" focussize="0,0"/>
            <v:stroke color="#0000FF" endarrow="block"/>
            <v:imagedata o:title=""/>
            <o:lock v:ext="edit" grouping="f" rotation="f" text="f" aspectratio="f"/>
          </v:line>
        </w:pict>
      </w:r>
      <w:r>
        <w:pict>
          <v:line id="箭头 18" o:spid="_x0000_s1029" o:spt="20" style="position:absolute;left:0pt;margin-left:576.6pt;margin-top:51.05pt;height:27.75pt;width:0.05pt;z-index:251676672;mso-width-relative:page;mso-height-relative:page;" filled="f" stroked="t" coordsize="21600,21600">
            <v:path arrowok="t"/>
            <v:fill on="f" focussize="0,0"/>
            <v:stroke color="#0000FF" endarrow="block"/>
            <v:imagedata o:title=""/>
            <o:lock v:ext="edit" grouping="f" rotation="f" text="f" aspectratio="f"/>
          </v:line>
        </w:pict>
      </w:r>
      <w:r>
        <w:pict>
          <v:line id="箭头 17" o:spid="_x0000_s1030" o:spt="20" style="position:absolute;left:0pt;margin-left:491.85pt;margin-top:263.9pt;height:62.25pt;width:79.5pt;z-index:251675648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shape id="_x0000_s1031" o:spid="_x0000_s1031" o:spt="202" type="#_x0000_t202" style="position:absolute;left:0pt;margin-left:338.85pt;margin-top:180.7pt;height:25.5pt;width:67.5pt;z-index:251674624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SMTP</w:t>
                  </w:r>
                </w:p>
              </w:txbxContent>
            </v:textbox>
          </v:shape>
        </w:pict>
      </w:r>
      <w:r>
        <w:pict>
          <v:line id="箭头 15" o:spid="_x0000_s1032" o:spt="20" style="position:absolute;left:0pt;margin-left:323.1pt;margin-top:221.5pt;height:0.05pt;width:105.75pt;z-index:251673600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shape id="_x0000_s1033" o:spid="_x0000_s1033" o:spt="22" type="#_x0000_t22" style="position:absolute;left:0pt;margin-left:550.35pt;margin-top:323.95pt;height:63pt;width:85.5pt;z-index:251672576;mso-width-relative:page;mso-height-relative:page;" coordsize="21600,21600" adj="5400">
            <v:path/>
            <v:fill focussize="0,0"/>
            <v:stroke/>
            <v:imagedata o:title=""/>
            <o:lock v:ext="edit" grouping="f" rotation="f" text="f" aspectratio="f"/>
          </v:shape>
        </w:pict>
      </w:r>
      <w:r>
        <w:pict>
          <v:shape id="_x0000_s1034" o:spid="_x0000_s1034" o:spt="202" type="#_x0000_t202" style="position:absolute;left:0pt;margin-left:617.1pt;margin-top:177.5pt;height:80.25pt;width:129pt;z-index:251671552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POP服务器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428.85pt;margin-top:180.5pt;height:80.25pt;width:129pt;z-index:251670528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SMTP服务器</w:t>
                  </w:r>
                </w:p>
              </w:txbxContent>
            </v:textbox>
          </v:shape>
        </w:pict>
      </w:r>
      <w:r>
        <w:pict>
          <v:line id="箭头 11" o:spid="_x0000_s1036" o:spt="20" style="position:absolute;left:0pt;flip:x;margin-left:159.6pt;margin-top:258.15pt;height:65.25pt;width:60.75pt;z-index:251669504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shape id="_x0000_s1037" o:spid="_x0000_s1037" o:spt="22" type="#_x0000_t22" style="position:absolute;left:0pt;margin-left:113.1pt;margin-top:320.95pt;height:63pt;width:85.5pt;z-index:251668480;mso-width-relative:page;mso-height-relative:page;" coordsize="21600,21600" adj="5400">
            <v:path/>
            <v:fill focussize="0,0"/>
            <v:stroke/>
            <v:imagedata o:title=""/>
            <o:lock v:ext="edit" grouping="f" rotation="f" text="f" aspectratio="f"/>
          </v:shape>
        </w:pict>
      </w:r>
      <w:r>
        <w:pict>
          <v:shape id="_x0000_s1038" o:spid="_x0000_s1038" o:spt="202" type="#_x0000_t202" style="position:absolute;left:0pt;margin-left:179.1pt;margin-top:116.2pt;height:25.5pt;width:67.5pt;z-index:251667456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SMTP</w:t>
                  </w:r>
                </w:p>
              </w:txbxContent>
            </v:textbox>
          </v:shape>
        </w:pict>
      </w:r>
      <w:r>
        <w:pict>
          <v:line id="箭头 8" o:spid="_x0000_s1039" o:spt="20" style="position:absolute;left:0pt;margin-left:135.65pt;margin-top:96.75pt;height:86.25pt;width:86.25pt;z-index:251666432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shape id="_x0000_s1040" o:spid="_x0000_s1040" o:spt="202" type="#_x0000_t202" style="position:absolute;left:0pt;margin-left:186.6pt;margin-top:182.95pt;height:75pt;width:132pt;z-index:251665408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SMTP服务器</w:t>
                  </w: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9.6pt;margin-top:181.45pt;height:75pt;width:132pt;z-index:251664384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POP服务器</w:t>
                  </w:r>
                </w:p>
              </w:txbxContent>
            </v:textbox>
          </v:shape>
        </w:pict>
      </w:r>
      <w:r>
        <w:pict>
          <v:line id="箭头 5" o:spid="_x0000_s1042" o:spt="20" style="position:absolute;left:0pt;margin-left:132.6pt;margin-top:47.75pt;height:21.75pt;width:0.05pt;z-index:251663360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shape id="_x0000_s1043" o:spid="_x0000_s1043" o:spt="202" type="#_x0000_t202" style="position:absolute;left:0pt;margin-left:520.35pt;margin-top:77pt;height:26.25pt;width:123pt;z-index:251662336;mso-width-relative:page;mso-height-relative:page;" stroked="t" coordsize="21600,21600">
            <v:path/>
            <v:fill focussize="0,0"/>
            <v:stroke color="#0000FF"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 w:eastAsia="宋体"/>
                      <w:color w:val="0000FF"/>
                      <w:lang w:eastAsia="zh-CN"/>
                    </w:rPr>
                  </w:pPr>
                  <w:r>
                    <w:rPr>
                      <w:rFonts w:hint="eastAsia"/>
                      <w:color w:val="0000FF"/>
                      <w:lang w:eastAsia="zh-CN"/>
                    </w:rPr>
                    <w:t>客户端</w:t>
                  </w:r>
                </w:p>
              </w:txbxContent>
            </v:textbox>
          </v:shape>
        </w:pict>
      </w:r>
      <w:r>
        <w:pict>
          <v:shape id="_x0000_s1044" o:spid="_x0000_s1044" o:spt="202" type="#_x0000_t202" style="position:absolute;left:0pt;margin-left:81.6pt;margin-top:71pt;height:26.25pt;width:123pt;z-index:251661312;mso-width-relative:page;mso-height-relative:page;" stroked="t" coordsize="21600,21600">
            <v:path/>
            <v:fill focussize="0,0"/>
            <v:stroke color="#0000FF"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客户端</w:t>
                  </w:r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79.35pt;margin-top:24.5pt;height:22.5pt;width:129pt;z-index:251659264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xiaozhang@163.com</w:t>
                  </w:r>
                </w:p>
              </w:txbxContent>
            </v:textbox>
          </v:shape>
        </w:pict>
      </w:r>
      <w:r>
        <w:pict>
          <v:shape id="_x0000_s1046" o:spid="_x0000_s1046" o:spt="202" type="#_x0000_t202" style="position:absolute;left:0pt;margin-left:515.1pt;margin-top:24.5pt;height:24pt;width:129pt;z-index:251660288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xiaoli@sina.com</w:t>
                  </w:r>
                </w:p>
              </w:txbxContent>
            </v:textbox>
          </v:shape>
        </w:pict>
      </w:r>
    </w:p>
    <w:sectPr>
      <w:pgSz w:w="16838" w:h="11906" w:orient="landscape"/>
      <w:pgMar w:top="1800" w:right="1440" w:bottom="1800" w:left="1440" w:header="851" w:footer="992" w:gutter="0"/>
      <w:paperSrc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339561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2013-05-15T01:35:49Z</dcterms:created>
  <dc:creator>wzhting</dc:creator>
  <cp:lastModifiedBy>zhangxue</cp:lastModifiedBy>
  <dcterms:modified xsi:type="dcterms:W3CDTF">2022-07-22T02:16:47Z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4A82A95B14A04D5FB64FBF39DC1E74C0</vt:lpwstr>
  </property>
</Properties>
</file>