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pict>
          <v:shape id="_x0000_s1053" o:spid="_x0000_s1053" o:spt="75" alt="域名解析" type="#_x0000_t75" style="position:absolute;left:0pt;margin-left:80.25pt;margin-top:3.75pt;height:329pt;width:493.5pt;z-index:251686912;mso-width-relative:page;mso-height-relative:page;" filled="f" o:preferrelative="t" stroked="f" coordsize="21600,21600">
            <v:path/>
            <v:fill on="f" focussize="0,0"/>
            <v:stroke on="f"/>
            <v:imagedata r:id="rId4" o:title="域名解析"/>
            <o:lock v:ext="edit" aspectratio="t"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浏览器输入www.itcast.con或是localhost或是等的时候，浏览器的第一反应是去读取本地系统中的Hosts文件，查看这个路径名称对应的ip地址。如果本地配置了相关路径，就跳转到对应的ip上，没有的话，就去DNS服务器上，去寻找相应的网络应用。</w:t>
      </w:r>
    </w:p>
    <w:p/>
    <w:p/>
    <w:p/>
    <w:p>
      <w:r>
        <w:pict>
          <v:shape id="_x0000_s1026" o:spid="_x0000_s1026" o:spt="202" type="#_x0000_t202" style="position:absolute;left:0pt;margin-left:614.1pt;margin-top:284.6pt;height:36.75pt;width:103.5pt;z-index:2516858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&lt;Context&gt;元素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14.85pt;margin-top:111.35pt;height:36.75pt;width:103.5pt;z-index:2516848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&lt;Host&gt;元素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474.6pt;margin-top:285.35pt;height:39pt;width:44.25pt;z-index:25168179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news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92.1pt;margin-top:286.85pt;height:35.25pt;width:42.75pt;z-index:25168076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bbs</w:t>
                  </w:r>
                </w:p>
              </w:txbxContent>
            </v:textbox>
          </v:shape>
        </w:pict>
      </w:r>
      <w:r>
        <w:pict>
          <v:line id="_x0000_s1030" o:spid="_x0000_s1030" o:spt="20" style="position:absolute;left:0pt;flip:x;margin-left:423.6pt;margin-top:247.1pt;height:30.75pt;width:45.75pt;z-index:25168281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_x0000_s1031" o:spid="_x0000_s1031" o:spt="20" style="position:absolute;left:0pt;margin-left:479.85pt;margin-top:248.6pt;height:38.25pt;width:18.75pt;z-index:25168384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21" o:spid="_x0000_s1032" o:spt="20" style="position:absolute;left:0pt;margin-left:122.1pt;margin-top:247.1pt;height:38.25pt;width:18.75pt;z-index:25167974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20" o:spid="_x0000_s1033" o:spt="20" style="position:absolute;left:0pt;flip:x;margin-left:65.85pt;margin-top:245.6pt;height:30.75pt;width:45.75pt;z-index:25167872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4" o:spid="_x0000_s1034" o:spt="202" type="#_x0000_t202" style="position:absolute;left:0pt;margin-left:34.35pt;margin-top:285.35pt;height:35.25pt;width:42.75pt;z-index:25167667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bbs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116.85pt;margin-top:283.85pt;height:39pt;width:44.25pt;z-index:25167769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news</w:t>
                  </w:r>
                </w:p>
              </w:txbxContent>
            </v:textbox>
          </v:shape>
        </w:pict>
      </w:r>
      <w:r>
        <w:pict>
          <v:line id="箭头 17" o:spid="_x0000_s1036" o:spt="20" style="position:absolute;left:0pt;margin-left:305.85pt;margin-top:235.85pt;height:45pt;width:23.25pt;z-index:25167564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6" o:spid="_x0000_s1037" o:spt="20" style="position:absolute;left:0pt;flip:x;margin-left:243.6pt;margin-top:235.1pt;height:45.75pt;width:38.25pt;z-index:25167462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8" o:spid="_x0000_s1038" o:spt="202" type="#_x0000_t202" style="position:absolute;left:0pt;margin-left:301.35pt;margin-top:283.1pt;height:33pt;width:66pt;z-index:251673600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Examples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应用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19.6pt;margin-top:283.1pt;height:33pt;width:54pt;z-index:25167257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docs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411.7pt;margin-top:197.45pt;height:45.75pt;width:126.75pt;z-index:25167155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Itheimaapps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存放所有应用的目录</w:t>
                  </w:r>
                </w:p>
              </w:txbxContent>
            </v:textbox>
          </v:shape>
        </w:pict>
      </w:r>
      <w:r>
        <w:pict>
          <v:line id="箭头 12" o:spid="_x0000_s1041" o:spt="20" style="position:absolute;left:0pt;flip:x;margin-left:466.35pt;margin-top:148.65pt;height:40.5pt;width:0.75pt;z-index:25167052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1" o:spid="_x0000_s1042" o:spt="20" style="position:absolute;left:0pt;margin-left:285.6pt;margin-top:78.9pt;height:42.75pt;width:1.5pt;z-index:25166950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0" o:spid="_x0000_s1043" o:spt="20" style="position:absolute;left:0pt;flip:x;margin-left:298.35pt;margin-top:152.4pt;height:48.75pt;width:2.25pt;z-index:25166848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9" o:spid="_x0000_s1044" o:spt="20" style="position:absolute;left:0pt;flip:x;margin-left:122.1pt;margin-top:150.15pt;height:49.5pt;width:0.75pt;z-index:25166745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45" o:spid="_x0000_s1045" o:spt="202" type="#_x0000_t202" style="position:absolute;left:0pt;margin-left:255.6pt;margin-top:201.9pt;height:31.5pt;width:82.5pt;z-index:25166643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webapps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58.6pt;margin-top:118.65pt;height:31.5pt;width:82.5pt;z-index:25166540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localhost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53.95pt;margin-top:199.7pt;height:45.75pt;width:126.75pt;z-index:25166438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Itcastapps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存放所有应用的目录</w:t>
                  </w:r>
                </w:p>
              </w:txbxContent>
            </v:textbox>
          </v:shape>
        </w:pict>
      </w:r>
      <w:r>
        <w:pict>
          <v:line id="箭头 5" o:spid="_x0000_s1048" o:spt="20" style="position:absolute;left:0pt;margin-left:324.6pt;margin-top:75.9pt;height:33pt;width:101.25pt;z-index:25166336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4" o:spid="_x0000_s1049" o:spt="20" style="position:absolute;left:0pt;flip:x;margin-left:171.6pt;margin-top:79.65pt;height:36pt;width:87.75pt;z-index:25166233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50" o:spid="_x0000_s1050" o:spt="202" type="#_x0000_t202" style="position:absolute;left:0pt;margin-left:408.6pt;margin-top:108.15pt;height:39.75pt;width:139.5pt;z-index:25166131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www.itheima.com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68.1pt;margin-top:116.4pt;height:31.5pt;width:129.75pt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www.itcast.cn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232.35pt;margin-top:41.4pt;height:36.75pt;width:133.5pt;z-index:2516592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Tomcat</w:t>
                  </w:r>
                </w:p>
              </w:txbxContent>
            </v:textbox>
          </v:shape>
        </w:pict>
      </w:r>
    </w:p>
    <w:sectPr>
      <w:pgSz w:w="16838" w:h="11906" w:orient="landscape"/>
      <w:pgMar w:top="1800" w:right="1440" w:bottom="1800" w:left="144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369326A"/>
    <w:rsid w:val="0B1538E1"/>
    <w:rsid w:val="29291392"/>
    <w:rsid w:val="37AA48D4"/>
    <w:rsid w:val="406F69C6"/>
    <w:rsid w:val="49FF4469"/>
    <w:rsid w:val="529514D3"/>
    <w:rsid w:val="6B845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2013-04-17T08:28:56Z</dcterms:created>
  <dc:creator>wzhting</dc:creator>
  <cp:lastModifiedBy>zhangxue</cp:lastModifiedBy>
  <dcterms:modified xsi:type="dcterms:W3CDTF">2022-07-22T02:15:28Z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ED0BE94730FC4070AFFD1EFE12ED1A4C</vt:lpwstr>
  </property>
</Properties>
</file>