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rFonts w:hint="eastAsia"/>
        </w:rPr>
      </w:pPr>
      <w:bookmarkStart w:id="1" w:name="_GoBack"/>
      <w:bookmarkEnd w:id="1"/>
      <w:r>
        <w:rPr>
          <w:rFonts w:hint="eastAsia"/>
        </w:rPr>
        <w:t>无废话阿里巴巴技术部新人指南</w:t>
      </w:r>
    </w:p>
    <w:p>
      <w:pPr>
        <w:pStyle w:val="2"/>
        <w:rPr>
          <w:rFonts w:hint="eastAsia"/>
        </w:rPr>
      </w:pPr>
      <w:r>
        <w:rPr>
          <w:rFonts w:hint="eastAsia"/>
        </w:rPr>
        <w:t>写作目的</w:t>
      </w:r>
    </w:p>
    <w:p>
      <w:pPr>
        <w:pStyle w:val="3"/>
        <w:rPr>
          <w:rFonts w:hint="eastAsia"/>
        </w:rPr>
      </w:pPr>
      <w:r>
        <w:rPr>
          <w:rFonts w:hint="eastAsia"/>
        </w:rPr>
        <w:t>首先，欢迎你加入阿里巴巴技术部大家庭！</w:t>
      </w:r>
    </w:p>
    <w:p>
      <w:pPr>
        <w:pStyle w:val="3"/>
        <w:rPr>
          <w:rFonts w:hint="eastAsia"/>
        </w:rPr>
      </w:pPr>
      <w:r>
        <w:rPr>
          <w:rFonts w:hint="eastAsia"/>
        </w:rPr>
        <w:t>阿里巴巴技术部的工程师的工作内容比较复杂，新人适应工作有一定的复杂度，我们希望能有一份指南能回答新人遇到的常见问题，这样能帮助他们快速适应工作。本文档期望通过一些简明的指引，</w:t>
      </w:r>
      <w:r>
        <w:rPr>
          <w:rFonts w:hint="eastAsia"/>
          <w:b/>
        </w:rPr>
        <w:t>在技术层面上</w:t>
      </w:r>
      <w:r>
        <w:rPr>
          <w:rFonts w:hint="eastAsia"/>
        </w:rPr>
        <w:t>，帮助你了尽快掌握并参与到阿里巴巴的技术开发工作。</w:t>
      </w:r>
    </w:p>
    <w:p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阿里巴巴技术部Java开发工程师工作时会遇到的所有常见问题都能在这里找到解答。对于普通的问题，可能在这里直接给出答案。对于复杂的问题，这里可能仅指出一个解答问题的指引（网址、知道问题答案的人的联系方式）。</w:t>
      </w:r>
    </w:p>
    <w:p>
      <w:pPr>
        <w:pStyle w:val="2"/>
        <w:rPr>
          <w:rFonts w:hint="eastAsia"/>
        </w:rPr>
      </w:pPr>
      <w:r>
        <w:rPr>
          <w:rFonts w:hint="eastAsia"/>
        </w:rPr>
        <w:t>阿里巴巴Java技术框架概述</w:t>
      </w:r>
    </w:p>
    <w:p>
      <w:pPr>
        <w:pStyle w:val="3"/>
        <w:rPr>
          <w:rFonts w:hint="eastAsia"/>
        </w:rPr>
      </w:pPr>
      <w:r>
        <w:rPr>
          <w:rFonts w:hint="eastAsia"/>
        </w:rPr>
        <w:t>阿里巴巴的主流Java框架是自己写的，同时结合了大量open source的资源。</w:t>
      </w:r>
    </w:p>
    <w:p>
      <w:pPr>
        <w:pStyle w:val="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WEB层 —— 使用webx框架。主要利用velocity模板技术来展现页面。</w:t>
      </w:r>
    </w:p>
    <w:p>
      <w:pPr>
        <w:pStyle w:val="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业务层 —— 主要使用command模式实现。WEB层通过command dispatcher的调用来使用业务逻辑。</w:t>
      </w:r>
    </w:p>
    <w:p>
      <w:pPr>
        <w:pStyle w:val="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数据访问层 —— 使用DAO（Data Access Object）模式。底层使用iBatis来访问数据库。数据采用的是Oracle。数据库操作的SQL语句需要你手工书写相关的SQL代码（对于复杂的SQL语句需要通过DBA的评审）。</w:t>
      </w:r>
    </w:p>
    <w:p>
      <w:pPr>
        <w:pStyle w:val="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在所有层次上，我们都广泛使用了Spring framework。因此你需要对Spring有一定的了解才行。</w:t>
      </w:r>
    </w:p>
    <w:p>
      <w:pPr>
        <w:pStyle w:val="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开发工具，我们采用IDE和命令行相结合的模式。在命令行上，我们用antx工具来组织项目、build项目、发布项目。但我们多数时间会在eclipse集成环境上，开发、调试应用。</w:t>
      </w:r>
    </w:p>
    <w:p>
      <w:pPr>
        <w:pStyle w:val="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版本控制，我们采用了Subversion。但部分项目因为历史的原因，暂时使用CVS，将来必然会迁移到Subversion上。</w:t>
      </w:r>
    </w:p>
    <w:p>
      <w:pPr>
        <w:pStyle w:val="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Subversion有很多种操作方式：通过命令行、通过TortoiseSVN集成工具、通过WEB、通过Eclipse插件。</w:t>
      </w:r>
    </w:p>
    <w:p>
      <w:pPr>
        <w:pStyle w:val="3"/>
        <w:ind w:firstLineChars="0"/>
        <w:rPr>
          <w:rFonts w:hint="eastAsia"/>
        </w:rPr>
      </w:pPr>
      <w:r>
        <w:rPr>
          <w:rFonts w:hint="eastAsia"/>
        </w:rPr>
        <w:t>本文最后</w:t>
      </w:r>
      <w:r>
        <w:fldChar w:fldCharType="begin"/>
      </w:r>
      <w:r>
        <w:instrText xml:space="preserve"> HYPERLINK  \l "</w:instrText>
      </w:r>
      <w:r>
        <w:rPr>
          <w:rFonts w:hint="eastAsia"/>
        </w:rPr>
        <w:instrText xml:space="preserve">_更多资源</w:instrText>
      </w:r>
      <w:r>
        <w:instrText xml:space="preserve">" </w:instrText>
      </w:r>
      <w:r>
        <w:fldChar w:fldCharType="separate"/>
      </w:r>
      <w:r>
        <w:rPr>
          <w:rStyle w:val="17"/>
          <w:rFonts w:hint="eastAsia"/>
        </w:rPr>
        <w:t>附有可用资源的列表</w:t>
      </w:r>
      <w:r>
        <w:fldChar w:fldCharType="end"/>
      </w:r>
      <w:r>
        <w:rPr>
          <w:rFonts w:hint="eastAsia"/>
        </w:rPr>
        <w:t>，供你参考。</w:t>
      </w:r>
    </w:p>
    <w:p>
      <w:pPr>
        <w:pStyle w:val="2"/>
        <w:rPr>
          <w:rFonts w:hint="eastAsia"/>
        </w:rPr>
      </w:pPr>
      <w:r>
        <w:rPr>
          <w:rFonts w:hint="eastAsia"/>
        </w:rPr>
        <w:t>开发准备</w:t>
      </w:r>
    </w:p>
    <w:p>
      <w:pPr>
        <w:pStyle w:val="4"/>
        <w:rPr>
          <w:rFonts w:hint="eastAsia"/>
        </w:rPr>
      </w:pPr>
      <w:r>
        <w:rPr>
          <w:rFonts w:hint="eastAsia"/>
        </w:rPr>
        <w:t>了解一些规范</w:t>
      </w:r>
    </w:p>
    <w:p>
      <w:pPr>
        <w:pStyle w:val="3"/>
        <w:rPr>
          <w:rFonts w:hint="eastAsia"/>
        </w:rPr>
      </w:pPr>
      <w:r>
        <w:rPr>
          <w:rFonts w:hint="eastAsia"/>
        </w:rPr>
        <w:t>编码规范</w:t>
      </w:r>
    </w:p>
    <w:p>
      <w:pPr>
        <w:pStyle w:val="3"/>
        <w:rPr>
          <w:rFonts w:hint="eastAsia"/>
        </w:rPr>
      </w:pPr>
      <w:r>
        <w:rPr>
          <w:rFonts w:hint="eastAsia"/>
        </w:rPr>
        <w:t>开发流程</w:t>
      </w:r>
    </w:p>
    <w:p>
      <w:pPr>
        <w:pStyle w:val="4"/>
        <w:rPr>
          <w:rFonts w:hint="eastAsia"/>
        </w:rPr>
      </w:pPr>
      <w:r>
        <w:rPr>
          <w:rFonts w:hint="eastAsia"/>
        </w:rPr>
        <w:t>工具软件</w:t>
      </w:r>
    </w:p>
    <w:p>
      <w:pPr>
        <w:pStyle w:val="5"/>
        <w:rPr>
          <w:rFonts w:hint="eastAsia"/>
        </w:rPr>
      </w:pPr>
      <w:r>
        <w:rPr>
          <w:rFonts w:hint="eastAsia"/>
        </w:rPr>
        <w:t>软件分类</w:t>
      </w:r>
    </w:p>
    <w:p>
      <w:pPr>
        <w:pStyle w:val="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开发</w:t>
      </w:r>
    </w:p>
    <w:p>
      <w:pPr>
        <w:pStyle w:val="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IDE：统一使用Eclipse，目前的版本是3.2</w:t>
      </w:r>
    </w:p>
    <w:p>
      <w:pPr>
        <w:pStyle w:val="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编译和部署：antx</w:t>
      </w:r>
    </w:p>
    <w:p>
      <w:pPr>
        <w:pStyle w:val="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版本管理：TortoiseSVN和TortoiseCVS</w:t>
      </w:r>
    </w:p>
    <w:p>
      <w:pPr>
        <w:pStyle w:val="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JBoss（原来使用weblogic）或Tomcat</w:t>
      </w:r>
    </w:p>
    <w:p>
      <w:pPr>
        <w:pStyle w:val="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Eclipse</w:t>
      </w:r>
    </w:p>
    <w:p>
      <w:pPr>
        <w:pStyle w:val="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Oracle客户端：不用安装，参看：#安装ORACLE client</w:t>
      </w:r>
    </w:p>
    <w:p>
      <w:pPr>
        <w:pStyle w:val="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辅助工具</w:t>
      </w:r>
    </w:p>
    <w:p>
      <w:pPr>
        <w:pStyle w:val="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Ultraedit：文字编辑</w:t>
      </w:r>
    </w:p>
    <w:p>
      <w:pPr>
        <w:pStyle w:val="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office：办公用文档</w:t>
      </w:r>
    </w:p>
    <w:p>
      <w:pPr>
        <w:pStyle w:val="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project：制定、查看工作计划</w:t>
      </w:r>
    </w:p>
    <w:p>
      <w:pPr>
        <w:pStyle w:val="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outlook：进行时间、任务管理</w:t>
      </w:r>
    </w:p>
    <w:p>
      <w:pPr>
        <w:pStyle w:val="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pl/develop工具，查看数据库</w:t>
      </w:r>
    </w:p>
    <w:p>
      <w:pPr>
        <w:pStyle w:val="5"/>
        <w:rPr>
          <w:rFonts w:hint="eastAsia"/>
        </w:rPr>
      </w:pPr>
      <w:r>
        <w:rPr>
          <w:rFonts w:hint="eastAsia"/>
        </w:rPr>
        <w:t>下载地址</w:t>
      </w:r>
    </w:p>
    <w:p>
      <w:pPr>
        <w:pStyle w:val="4"/>
        <w:rPr>
          <w:rFonts w:hint="eastAsia"/>
        </w:rPr>
      </w:pPr>
      <w:r>
        <w:rPr>
          <w:rFonts w:hint="eastAsia"/>
        </w:rPr>
        <w:t>开发环境的安装</w:t>
      </w:r>
    </w:p>
    <w:p>
      <w:pPr>
        <w:pStyle w:val="3"/>
        <w:rPr>
          <w:rFonts w:hint="eastAsia"/>
        </w:rPr>
      </w:pPr>
      <w:r>
        <w:rPr>
          <w:rFonts w:hint="eastAsia"/>
        </w:rPr>
        <w:t>俗话说磨刀不误砍柴工。花点时间把开发环境搭得舒服一点，对以后的开发有事半功倍的效果。</w:t>
      </w:r>
    </w:p>
    <w:p>
      <w:pPr>
        <w:pStyle w:val="5"/>
        <w:rPr>
          <w:rFonts w:hint="eastAsia"/>
        </w:rPr>
      </w:pPr>
      <w:r>
        <w:rPr>
          <w:rFonts w:hint="eastAsia"/>
        </w:rPr>
        <w:t>安装cygwin（可选，但推荐）</w:t>
      </w:r>
    </w:p>
    <w:p>
      <w:pPr>
        <w:pStyle w:val="3"/>
        <w:rPr>
          <w:rFonts w:hint="eastAsia"/>
        </w:rPr>
      </w:pPr>
      <w:r>
        <w:rPr>
          <w:rFonts w:hint="eastAsia"/>
        </w:rPr>
        <w:t>Cygwin中包含大量unix风格实用命令，可以极大方便我们开发中的一些操作。例如：</w:t>
      </w:r>
    </w:p>
    <w:p>
      <w:pPr>
        <w:pStyle w:val="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查找指定文件：find . </w:t>
      </w:r>
      <w:r>
        <w:t>–</w:t>
      </w:r>
      <w:r>
        <w:rPr>
          <w:rFonts w:hint="eastAsia"/>
        </w:rPr>
        <w:t>name myfile.txt</w:t>
      </w:r>
    </w:p>
    <w:p>
      <w:pPr>
        <w:pStyle w:val="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在文件中查找内容：grep </w:t>
      </w:r>
      <w:r>
        <w:t>–</w:t>
      </w:r>
      <w:r>
        <w:rPr>
          <w:rFonts w:hint="eastAsia"/>
        </w:rPr>
        <w:t>r stringToFind *</w:t>
      </w:r>
    </w:p>
    <w:p>
      <w:pPr>
        <w:pStyle w:val="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查找所有.svn目录，并删除之：find . </w:t>
      </w:r>
      <w:r>
        <w:t>–</w:t>
      </w:r>
      <w:r>
        <w:rPr>
          <w:rFonts w:hint="eastAsia"/>
        </w:rPr>
        <w:t xml:space="preserve">name .svn | xargs rm </w:t>
      </w:r>
      <w:r>
        <w:t>–</w:t>
      </w:r>
      <w:r>
        <w:rPr>
          <w:rFonts w:hint="eastAsia"/>
        </w:rPr>
        <w:t>rf</w:t>
      </w:r>
    </w:p>
    <w:p>
      <w:pPr>
        <w:pStyle w:val="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查看（自动更新）日志文件：tail </w:t>
      </w:r>
      <w:r>
        <w:t>–</w:t>
      </w:r>
      <w:r>
        <w:rPr>
          <w:rFonts w:hint="eastAsia"/>
        </w:rPr>
        <w:t>f mylog.txt</w:t>
      </w:r>
    </w:p>
    <w:p>
      <w:pPr>
        <w:pStyle w:val="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查找一个可执行文件的位置：which antx</w:t>
      </w:r>
    </w:p>
    <w:p>
      <w:pPr>
        <w:pStyle w:val="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……</w:t>
      </w:r>
    </w:p>
    <w:p>
      <w:pPr>
        <w:pStyle w:val="3"/>
        <w:ind w:firstLineChars="0"/>
        <w:rPr>
          <w:rFonts w:hint="eastAsia"/>
        </w:rPr>
      </w:pPr>
      <w:r>
        <w:rPr>
          <w:rFonts w:hint="eastAsia"/>
        </w:rPr>
        <w:t>此外，如果你想用eclipse开发C/C++程序，那么必须安装cygwin以及其中的gcc。</w:t>
      </w:r>
    </w:p>
    <w:p>
      <w:pPr>
        <w:pStyle w:val="3"/>
        <w:ind w:firstLineChars="0"/>
        <w:rPr>
          <w:rFonts w:hint="eastAsia"/>
        </w:rPr>
      </w:pPr>
      <w:r>
        <w:rPr>
          <w:rFonts w:hint="eastAsia"/>
        </w:rPr>
        <w:t>安装cygwin的方法：</w:t>
      </w:r>
    </w:p>
    <w:p>
      <w:pPr>
        <w:pStyle w:val="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下载cygwin并执行安装。注意安装程序的界面有点古怪，需要看得仔细一点。其中可以选择要安装的部件，想要全装就选择install all。</w:t>
      </w:r>
    </w:p>
    <w:p>
      <w:pPr>
        <w:pStyle w:val="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将cygwin\bin放到PATH路径中。注意最好放在c:\windows\system32目录之前。原因是system32目录下也有find.exe之类的程序，但我们希望使用cygwin的find。</w:t>
      </w:r>
    </w:p>
    <w:p>
      <w:pPr>
        <w:pStyle w:val="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打开一个cmd命令行新窗口，试一下ls命令。如果能行，说明cygwin已经装好了。</w:t>
      </w:r>
    </w:p>
    <w:p>
      <w:pPr>
        <w:pStyle w:val="3"/>
        <w:ind w:firstLineChars="0"/>
        <w:rPr>
          <w:rFonts w:hint="eastAsia"/>
        </w:rPr>
      </w:pPr>
      <w:r>
        <w:rPr>
          <w:rFonts w:hint="eastAsia"/>
        </w:rPr>
        <w:t>使用cygwin不一定要进入cygwin提供的bash shell中，只要你按上面的方法设置了PATH路径，就可以在标准的windows cmd命令行上使用所有cygwin命令。</w:t>
      </w:r>
    </w:p>
    <w:p>
      <w:pPr>
        <w:pStyle w:val="5"/>
        <w:rPr>
          <w:rFonts w:hint="eastAsia"/>
        </w:rPr>
      </w:pPr>
      <w:r>
        <w:rPr>
          <w:rFonts w:hint="eastAsia"/>
        </w:rPr>
        <w:t>安装UltraEdit（可选，但推荐）</w:t>
      </w:r>
    </w:p>
    <w:p>
      <w:pPr>
        <w:pStyle w:val="3"/>
        <w:rPr>
          <w:rFonts w:hint="eastAsia"/>
        </w:rPr>
      </w:pPr>
      <w:r>
        <w:rPr>
          <w:rFonts w:hint="eastAsia"/>
        </w:rPr>
        <w:t>UltraEdit是我们推荐的纯文本编辑器。</w:t>
      </w:r>
    </w:p>
    <w:p>
      <w:pPr>
        <w:pStyle w:val="3"/>
        <w:ind w:firstLineChars="0"/>
        <w:rPr>
          <w:rFonts w:hint="eastAsia"/>
        </w:rPr>
      </w:pPr>
      <w:r>
        <w:rPr>
          <w:rFonts w:hint="eastAsia"/>
        </w:rPr>
        <w:t>下载并安装完以后，我们推荐你再做下面的步骤，使之更易用。</w:t>
      </w:r>
    </w:p>
    <w:p>
      <w:pPr>
        <w:pStyle w:val="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用下载的ultraedit提供的notepad.exe取代windows notepad。这样就可以在任何使用notepad的地方使用UltraEdit了。方法是：将notepad.exe复制到c:\windows\system32\dllcache目录中，然后再复制到c:\windows\system32和c:\windows目录中。如果系统提示文件被替换的警告，直接忽略它。</w:t>
      </w:r>
    </w:p>
    <w:p>
      <w:pPr>
        <w:pStyle w:val="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检验的方法是，打开IE，在页面上按右键，查看源代码。如果打开了UltraEdit，就对了。</w:t>
      </w:r>
    </w:p>
    <w:p>
      <w:pPr>
        <w:pStyle w:val="5"/>
        <w:rPr>
          <w:rFonts w:hint="eastAsia"/>
        </w:rPr>
      </w:pPr>
      <w:r>
        <w:rPr>
          <w:rFonts w:hint="eastAsia"/>
        </w:rPr>
        <w:t>安装JDK</w:t>
      </w:r>
    </w:p>
    <w:p>
      <w:pPr>
        <w:pStyle w:val="3"/>
        <w:rPr>
          <w:rFonts w:hint="eastAsia"/>
        </w:rPr>
      </w:pPr>
      <w:r>
        <w:rPr>
          <w:rFonts w:hint="eastAsia"/>
        </w:rPr>
        <w:t>现在当然是装JDK5啦。</w:t>
      </w:r>
    </w:p>
    <w:p>
      <w:pPr>
        <w:pStyle w:val="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下载JDK5、JDK5文档、JCE出口限制包。</w:t>
      </w:r>
    </w:p>
    <w:p>
      <w:pPr>
        <w:pStyle w:val="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安装JDK到任意目录。</w:t>
      </w:r>
    </w:p>
    <w:p>
      <w:pPr>
        <w:pStyle w:val="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设置环境变量：JAVA_HOME=JDK安装目录。这个环境变量对Windows是没有用的，但许多应用会利用这个变量，例如ant、tomcat等。</w:t>
      </w:r>
    </w:p>
    <w:p>
      <w:pPr>
        <w:pStyle w:val="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将%JAVA_HOME%\bin目录放到PATH环境变量中，以便在命令行上执行java命令。</w:t>
      </w:r>
    </w:p>
    <w:p>
      <w:pPr>
        <w:pStyle w:val="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安装出口限制安全包，安装在%JAVA_HOME%\jre\lib\security目录下，覆盖原始文件。</w:t>
      </w:r>
    </w:p>
    <w:p>
      <w:pPr>
        <w:pStyle w:val="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展开JDK文档，展开到$JAVA_HOME\docs目录下。</w:t>
      </w:r>
    </w:p>
    <w:p>
      <w:pPr>
        <w:pStyle w:val="5"/>
        <w:rPr>
          <w:rFonts w:hint="eastAsia"/>
        </w:rPr>
      </w:pPr>
      <w:r>
        <w:rPr>
          <w:rFonts w:hint="eastAsia"/>
        </w:rPr>
        <w:t>安装Subversion或CVS</w:t>
      </w:r>
    </w:p>
    <w:p>
      <w:pPr>
        <w:pStyle w:val="3"/>
        <w:rPr>
          <w:rFonts w:hint="eastAsia"/>
        </w:rPr>
      </w:pPr>
      <w:r>
        <w:rPr>
          <w:rFonts w:hint="eastAsia"/>
        </w:rPr>
        <w:t>取决于你的项目的需要。一般来说你应该安装Subversion，但有时需要两样都装。</w:t>
      </w:r>
    </w:p>
    <w:p>
      <w:pPr>
        <w:pStyle w:val="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下载并安装TortoiseSVN。这是一个和资源管理器相结合的Subversion客户端工具。</w:t>
      </w:r>
    </w:p>
    <w:p>
      <w:pPr>
        <w:pStyle w:val="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下载并安装Subversion命令行客户端。</w:t>
      </w:r>
    </w:p>
    <w:p>
      <w:pPr>
        <w:pStyle w:val="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如果你要用CVS的话，请安装TortoiseCVS。这是一个和资源管理器相结合的CVS客户端工具。</w:t>
      </w:r>
    </w:p>
    <w:p>
      <w:pPr>
        <w:pStyle w:val="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装了TortoiseCVS就同时拥有了CVS命令行客户端（这点和Subversion不同）。</w:t>
      </w:r>
    </w:p>
    <w:p>
      <w:pPr>
        <w:pStyle w:val="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请把Subversion命令行安装目录\bin以及TortoiseCVS安装目录加入到PATH环境变量中，以便命令行上查找。注意，请将TortoiseCVS安装目录安排在cygwin\bin目录之前，原因是cygwin下也包含cvs的功能，但我们希望使用TortoiseCVS下的cvs.exe。</w:t>
      </w:r>
    </w:p>
    <w:p>
      <w:pPr>
        <w:pStyle w:val="5"/>
        <w:rPr>
          <w:rFonts w:hint="eastAsia"/>
        </w:rPr>
      </w:pPr>
      <w:r>
        <w:rPr>
          <w:rFonts w:hint="eastAsia"/>
        </w:rPr>
        <w:t>安装Eclipse</w:t>
      </w:r>
    </w:p>
    <w:p>
      <w:pPr>
        <w:pStyle w:val="3"/>
        <w:rPr>
          <w:rFonts w:hint="eastAsia"/>
        </w:rPr>
      </w:pPr>
      <w:r>
        <w:rPr>
          <w:rFonts w:hint="eastAsia"/>
        </w:rPr>
        <w:t>安装Eclipse，包括安装Eclipse的常用插件。</w:t>
      </w:r>
    </w:p>
    <w:p>
      <w:pPr>
        <w:pStyle w:val="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展开Eclipse包，并建立eclipse快捷方式（桌面上、开始菜单、或快捷工具栏）。</w:t>
      </w:r>
    </w:p>
    <w:p>
      <w:pPr>
        <w:pStyle w:val="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设置Eclipse自身占用的内存。默认情况下，Eclipse会以保守的方式起动，有时会发生内存不够的情况，甚至影响Eclipse的性能。改进的方法是：修改快捷方式，增加内存参数，例如：</w:t>
      </w:r>
      <w:r>
        <w:br w:type="textWrapping"/>
      </w:r>
      <w:r>
        <w:t>eclipse.exe -vm p:\dev\sun\jdk1.5.0\bin\javaw -vmargs -Xms256M -Xmx256M</w:t>
      </w:r>
      <w:r>
        <w:rPr>
          <w:rFonts w:hint="eastAsia"/>
        </w:rPr>
        <w:br w:type="textWrapping"/>
      </w:r>
      <w:r>
        <w:rPr>
          <w:rFonts w:hint="eastAsia"/>
        </w:rPr>
        <w:t>详见eclipse readme，就在</w:t>
      </w:r>
      <w:r>
        <w:t>eclipse\readme\readme_eclipse.html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安装常用的eclipse plugins，包括：</w:t>
      </w:r>
    </w:p>
    <w:p>
      <w:pPr>
        <w:pStyle w:val="3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copyfully: 方便地取得full qualified类名。</w:t>
      </w:r>
    </w:p>
    <w:p>
      <w:pPr>
        <w:pStyle w:val="3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jadclipse: 反编译（需要指定jad.exe的位置：c:\Program Files\decomp\jad.exe，如果你没有jad，请下载并安装一个decomp）。</w:t>
      </w:r>
    </w:p>
    <w:p>
      <w:pPr>
        <w:pStyle w:val="3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jalopy: 格式化源码（请在Window &gt; Jalopy Preferences菜单中导入标准格式定义文件：jalopy-profile.xml）</w:t>
      </w:r>
    </w:p>
    <w:p>
      <w:pPr>
        <w:pStyle w:val="3"/>
        <w:numPr>
          <w:ilvl w:val="1"/>
          <w:numId w:val="9"/>
        </w:numPr>
        <w:ind w:firstLineChars="0"/>
        <w:rPr>
          <w:rFonts w:hint="eastAsia"/>
        </w:rPr>
      </w:pPr>
      <w:r>
        <w:t>oxygen: XML editor</w:t>
      </w:r>
      <w:r>
        <w:rPr>
          <w:rFonts w:hint="eastAsia"/>
        </w:rPr>
        <w:t>。</w:t>
      </w:r>
    </w:p>
    <w:p>
      <w:pPr>
        <w:pStyle w:val="3"/>
        <w:numPr>
          <w:ilvl w:val="1"/>
          <w:numId w:val="9"/>
        </w:numPr>
        <w:ind w:firstLineChars="0"/>
        <w:rPr>
          <w:rFonts w:hint="eastAsia"/>
        </w:rPr>
      </w:pPr>
      <w:r>
        <w:t>velocity: velocity editor</w:t>
      </w:r>
      <w:r>
        <w:rPr>
          <w:rFonts w:hint="eastAsia"/>
        </w:rPr>
        <w:t>。</w:t>
      </w:r>
    </w:p>
    <w:p>
      <w:pPr>
        <w:pStyle w:val="5"/>
        <w:rPr>
          <w:rFonts w:hint="eastAsia"/>
        </w:rPr>
      </w:pPr>
      <w:r>
        <w:rPr>
          <w:rFonts w:hint="eastAsia"/>
        </w:rPr>
        <w:t>安装Antx</w:t>
      </w:r>
    </w:p>
    <w:p>
      <w:pPr>
        <w:pStyle w:val="3"/>
        <w:rPr>
          <w:rFonts w:hint="eastAsia"/>
        </w:rPr>
      </w:pPr>
      <w:r>
        <w:rPr>
          <w:rFonts w:hint="eastAsia"/>
        </w:rPr>
        <w:t>我们使用Antx来build、组织、发布项目。目前Antx是以源码的形式发布，必须从Subversion中checkout源码。</w:t>
      </w:r>
    </w:p>
    <w:p>
      <w:pPr>
        <w:pStyle w:val="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Checkout Antx到任意目录：</w:t>
      </w:r>
      <w:r>
        <w:br w:type="textWrapping"/>
      </w:r>
      <w:r>
        <w:t>svn co http://svn.alibaba-inc.com/repos/opentech/antx/trunk/ antx</w:t>
      </w:r>
    </w:p>
    <w:p>
      <w:pPr>
        <w:pStyle w:val="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Build Antx：执行antx目录下的build.bat或build.sh。</w:t>
      </w:r>
    </w:p>
    <w:p>
      <w:pPr>
        <w:pStyle w:val="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添加PATH路径：将antx\dist\antx\bin目录添加到PATH环境变量中。</w:t>
      </w:r>
    </w:p>
    <w:p>
      <w:pPr>
        <w:pStyle w:val="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这样antx就能用了。在命令行上试一下：antx。</w:t>
      </w:r>
    </w:p>
    <w:p>
      <w:pPr>
        <w:pStyle w:val="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Checkout Antx 第二方类库。Antx的核心之一是类库管理。根据类库开源的不同，分为第一方、第二方、第三方类库。其中第二方类库需要从Subversion中checkout出来才能用，第三方类库已经随着antx本身一起checkout出来了。默认情况下，第二方类库存放在%HOME%\.antx/repository.project目录下，你可以这样checkout：</w:t>
      </w:r>
      <w:r>
        <w:br w:type="textWrapping"/>
      </w:r>
      <w:r>
        <w:rPr>
          <w:rFonts w:hint="eastAsia"/>
        </w:rPr>
        <w:t xml:space="preserve">svn co </w:t>
      </w:r>
      <w:r>
        <w:t>http://svn.alibaba-inc.com/repos/binary/repository.project/</w:t>
      </w:r>
      <w:r>
        <w:rPr>
          <w:rFonts w:hint="eastAsia"/>
        </w:rPr>
        <w:br w:type="textWrapping"/>
      </w:r>
      <w:r>
        <w:rPr>
          <w:rFonts w:hint="eastAsia"/>
        </w:rPr>
        <w:t>当然你也可以只checkout其中的一部分，例如最常用的toolkit。</w:t>
      </w:r>
    </w:p>
    <w:p>
      <w:pPr>
        <w:pStyle w:val="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修改repository的存放路径。Antx Repository很大，往往会占用你很多硬盘空间。有时你想把repository整理到非默认的目录里，这是可以的！</w:t>
      </w:r>
    </w:p>
    <w:p>
      <w:pPr>
        <w:pStyle w:val="3"/>
        <w:numPr>
          <w:ilvl w:val="1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你可以把第二方类库%HOME%\.antx\repository.project和第三方类库antx\repository移到任意你希望的目录中。</w:t>
      </w:r>
    </w:p>
    <w:p>
      <w:pPr>
        <w:pStyle w:val="3"/>
        <w:numPr>
          <w:ilvl w:val="1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在%HOME%下创建一个antx.properties文件，如果文件已经存在，则打开之。</w:t>
      </w:r>
    </w:p>
    <w:p>
      <w:pPr>
        <w:pStyle w:val="3"/>
        <w:numPr>
          <w:ilvl w:val="1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在里面添加如下内容：</w:t>
      </w:r>
      <w:r>
        <w:br w:type="textWrapping"/>
      </w:r>
      <w:r>
        <w:t xml:space="preserve">antx.repository.external  = </w:t>
      </w:r>
      <w:r>
        <w:rPr>
          <w:rFonts w:hint="eastAsia"/>
        </w:rPr>
        <w:t>mydir</w:t>
      </w:r>
      <w:r>
        <w:t>/repository</w:t>
      </w:r>
      <w:r>
        <w:rPr>
          <w:rFonts w:hint="eastAsia"/>
        </w:rPr>
        <w:t xml:space="preserve">          # 第三方类库</w:t>
      </w:r>
      <w:r>
        <w:rPr>
          <w:rFonts w:hint="eastAsia"/>
        </w:rPr>
        <w:br w:type="textWrapping"/>
      </w:r>
      <w:r>
        <w:t>antx.repository.</w:t>
      </w:r>
      <w:r>
        <w:rPr>
          <w:rFonts w:hint="eastAsia"/>
        </w:rPr>
        <w:t>project</w:t>
      </w:r>
      <w:r>
        <w:t xml:space="preserve">  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mydir</w:t>
      </w:r>
      <w:r>
        <w:t>/repository</w:t>
      </w:r>
      <w:r>
        <w:rPr>
          <w:rFonts w:hint="eastAsia"/>
        </w:rPr>
        <w:t>.project    # 第二方类库</w:t>
      </w:r>
    </w:p>
    <w:p>
      <w:pPr>
        <w:pStyle w:val="5"/>
        <w:rPr>
          <w:rFonts w:hint="eastAsia"/>
        </w:rPr>
      </w:pPr>
      <w:r>
        <w:rPr>
          <w:rFonts w:hint="eastAsia"/>
        </w:rPr>
        <w:t>安装Antxclipse插件（可选，但推荐）</w:t>
      </w:r>
    </w:p>
    <w:p>
      <w:pPr>
        <w:pStyle w:val="3"/>
        <w:rPr>
          <w:rFonts w:hint="eastAsia"/>
        </w:rPr>
      </w:pPr>
      <w:r>
        <w:rPr>
          <w:rFonts w:hint="eastAsia"/>
        </w:rPr>
        <w:t>在Eclipse中运行antx、创建/维护antx项目、提高开发效率。</w:t>
      </w:r>
    </w:p>
    <w:p>
      <w:pPr>
        <w:pStyle w:val="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在eclipse&gt;help&gt;software update&gt;find and install菜单中安装。</w:t>
      </w:r>
    </w:p>
    <w:p>
      <w:pPr>
        <w:pStyle w:val="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详见：</w:t>
      </w:r>
      <w:r>
        <w:fldChar w:fldCharType="begin"/>
      </w:r>
      <w:r>
        <w:instrText xml:space="preserve"> HYPERLINK "http://svn.alibaba-inc.com/repos/opentech/antxclipse/trunk/update/index.html" </w:instrText>
      </w:r>
      <w:r>
        <w:fldChar w:fldCharType="separate"/>
      </w:r>
      <w:r>
        <w:rPr>
          <w:rStyle w:val="17"/>
        </w:rPr>
        <w:t>http://svn.alibaba-inc.com/repos/opentech/antxclipse/trunk/update/index.html</w:t>
      </w:r>
      <w:r>
        <w:fldChar w:fldCharType="end"/>
      </w:r>
    </w:p>
    <w:p>
      <w:pPr>
        <w:pStyle w:val="5"/>
        <w:rPr>
          <w:rFonts w:hint="eastAsia"/>
        </w:rPr>
      </w:pPr>
      <w:r>
        <w:rPr>
          <w:rFonts w:hint="eastAsia"/>
        </w:rPr>
        <w:t>安装Tomcat或J</w:t>
      </w:r>
      <w:r>
        <w:t>b</w:t>
      </w:r>
      <w:r>
        <w:rPr>
          <w:rFonts w:hint="eastAsia"/>
        </w:rPr>
        <w:t>oss</w:t>
      </w:r>
    </w:p>
    <w:p>
      <w:pPr>
        <w:pStyle w:val="3"/>
        <w:rPr>
          <w:rFonts w:hint="eastAsia"/>
        </w:rPr>
      </w:pPr>
      <w:r>
        <w:rPr>
          <w:rFonts w:hint="eastAsia"/>
        </w:rPr>
        <w:t>如果你只需要运行Servlet/JSP的应用，Tomcat就够啦。如果还有别的，比如：JMS、EJB之类的，那么就请安装Jboss。不过Jboss的WEB部分其实就是Tomcat。这里我只简介一下Tomcat的安装要点。有关Jboss，请参考相关文档。</w:t>
      </w:r>
    </w:p>
    <w:p>
      <w:pPr>
        <w:pStyle w:val="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将Tomcat展开到任何目录（如果是安装版本，请安装到任何目录）。</w:t>
      </w:r>
    </w:p>
    <w:p>
      <w:pPr>
        <w:pStyle w:val="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修改Tomcat配置文件（重要！）conf/server.xml：</w:t>
      </w:r>
      <w:r>
        <w:rPr>
          <w:rFonts w:hint="eastAsia"/>
        </w:rPr>
        <w:br w:type="textWrapping"/>
      </w:r>
      <w:r>
        <w:t>&lt;Connector port="8080"</w:t>
      </w:r>
      <w:r>
        <w:rPr>
          <w:rFonts w:hint="eastAsia"/>
        </w:rPr>
        <w:br w:type="textWrapping"/>
      </w:r>
      <w:r>
        <w:t xml:space="preserve">               ...</w:t>
      </w:r>
      <w:r>
        <w:rPr>
          <w:rFonts w:hint="eastAsia"/>
        </w:rPr>
        <w:br w:type="textWrapping"/>
      </w:r>
      <w:r>
        <w:t xml:space="preserve">               useBodyEncodingForURI="true"/&gt;</w:t>
      </w:r>
      <w:r>
        <w:rPr>
          <w:rFonts w:hint="eastAsia"/>
        </w:rPr>
        <w:br w:type="textWrapping"/>
      </w:r>
      <w:r>
        <w:br w:type="textWrapping"/>
      </w:r>
      <w:r>
        <w:t>&lt;Connector port="8009"</w:t>
      </w:r>
      <w:r>
        <w:rPr>
          <w:rFonts w:hint="eastAsia"/>
        </w:rPr>
        <w:br w:type="textWrapping"/>
      </w:r>
      <w:r>
        <w:t xml:space="preserve">               ...</w:t>
      </w:r>
      <w:r>
        <w:rPr>
          <w:rFonts w:hint="eastAsia"/>
        </w:rPr>
        <w:br w:type="textWrapping"/>
      </w:r>
      <w:r>
        <w:t xml:space="preserve">               useBodyEncodingForURI="true"/&gt;</w:t>
      </w:r>
      <w:r>
        <w:rPr>
          <w:rFonts w:hint="eastAsia"/>
        </w:rPr>
        <w:br w:type="textWrapping"/>
      </w:r>
      <w:r>
        <w:rPr>
          <w:rFonts w:hint="eastAsia"/>
        </w:rPr>
        <w:t>修改的目录请参见：</w:t>
      </w:r>
      <w:r>
        <w:rPr>
          <w:rStyle w:val="19"/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Style w:val="19"/>
          <w:rFonts w:ascii="Arial" w:hAnsi="Arial" w:cs="Arial"/>
          <w:color w:val="000000"/>
          <w:sz w:val="20"/>
          <w:szCs w:val="20"/>
        </w:rPr>
        <w:instrText xml:space="preserve"> HYPERLINK "http://opentech.alibaba-inc.com/community/entry.jspa?externalID=625&amp;categoryID=73" </w:instrText>
      </w:r>
      <w:r>
        <w:rPr>
          <w:rStyle w:val="19"/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Style w:val="17"/>
          <w:rFonts w:ascii="Arial" w:hAnsi="Arial" w:cs="Arial"/>
          <w:b/>
          <w:bCs/>
          <w:sz w:val="20"/>
          <w:szCs w:val="20"/>
        </w:rPr>
        <w:t>Tomcat5/JBoss中表单提交乱码问题的解决方法</w:t>
      </w:r>
      <w:r>
        <w:rPr>
          <w:rStyle w:val="19"/>
          <w:rFonts w:ascii="Arial" w:hAnsi="Arial" w:cs="Arial"/>
          <w:color w:val="000000"/>
          <w:sz w:val="20"/>
          <w:szCs w:val="20"/>
        </w:rPr>
        <w:fldChar w:fldCharType="end"/>
      </w:r>
    </w:p>
    <w:p>
      <w:pPr>
        <w:pStyle w:val="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修改Tomcat启动脚本，使之可以远程调试。修改bin/catalina.bat或catalina.sh，</w:t>
      </w:r>
      <w:r>
        <w:rPr>
          <w:rFonts w:hint="eastAsia"/>
        </w:rPr>
        <w:br w:type="textWrapping"/>
      </w:r>
      <w:r>
        <w:rPr>
          <w:rFonts w:hint="eastAsia"/>
        </w:rPr>
        <w:t>将</w:t>
      </w:r>
      <w:r>
        <w:t>set DEBUG_OPTS=</w:t>
      </w:r>
      <w:r>
        <w:rPr>
          <w:rFonts w:hint="eastAsia"/>
        </w:rPr>
        <w:br w:type="textWrapping"/>
      </w:r>
      <w:r>
        <w:rPr>
          <w:rFonts w:hint="eastAsia"/>
        </w:rPr>
        <w:t>改为</w:t>
      </w:r>
      <w:r>
        <w:t>set DEBUG_OPTS=-Xdebug -Xrunjdwp:transport=dt_socket,server=y,address=8000,suspend=n</w:t>
      </w:r>
      <w:r>
        <w:rPr>
          <w:rFonts w:hint="eastAsia"/>
        </w:rPr>
        <w:br w:type="textWrapping"/>
      </w:r>
      <w:r>
        <w:rPr>
          <w:rFonts w:hint="eastAsia"/>
        </w:rPr>
        <w:t>其中端口可以改为任意值。</w:t>
      </w:r>
    </w:p>
    <w:p>
      <w:pPr>
        <w:pStyle w:val="4"/>
        <w:rPr>
          <w:rFonts w:hint="eastAsia"/>
        </w:rPr>
      </w:pPr>
      <w:r>
        <w:rPr>
          <w:rFonts w:hint="eastAsia"/>
        </w:rPr>
        <w:t>尝试第一个webx应用</w:t>
      </w:r>
    </w:p>
    <w:p>
      <w:pPr>
        <w:pStyle w:val="3"/>
        <w:rPr>
          <w:rFonts w:hint="eastAsia"/>
        </w:rPr>
      </w:pPr>
      <w:r>
        <w:rPr>
          <w:rFonts w:hint="eastAsia"/>
        </w:rPr>
        <w:t>至此，你的开发环境已经具备了。接下来，我们来尝试一个petstore的WEB应用。</w:t>
      </w:r>
    </w:p>
    <w:p>
      <w:pPr>
        <w:pStyle w:val="3"/>
        <w:rPr>
          <w:rFonts w:hint="eastAsia"/>
        </w:rPr>
      </w:pPr>
      <w:r>
        <w:rPr>
          <w:rFonts w:hint="eastAsia"/>
        </w:rPr>
        <w:t>Petstore是一个用webx及相关框架制作的示范项目。该项目没有完全写完，但是已经五脏俱全了，可以作为你编程的一个起始点的参考。另一方面，我们也会对此示范项目不断地改进，以包括最新的框架功能。</w:t>
      </w:r>
    </w:p>
    <w:p>
      <w:pPr>
        <w:pStyle w:val="5"/>
        <w:rPr>
          <w:rFonts w:hint="eastAsia"/>
        </w:rPr>
      </w:pPr>
      <w:r>
        <w:rPr>
          <w:rFonts w:hint="eastAsia"/>
        </w:rPr>
        <w:t>Checkout petstore项目</w:t>
      </w:r>
    </w:p>
    <w:p>
      <w:pPr>
        <w:pStyle w:val="3"/>
        <w:rPr>
          <w:rFonts w:hint="eastAsia"/>
        </w:rPr>
      </w:pPr>
      <w:r>
        <w:rPr>
          <w:rFonts w:hint="eastAsia"/>
        </w:rPr>
        <w:t>在命令行上打下面的命令，就可以将petstore源代码checkout到任意的目录中：</w:t>
      </w:r>
    </w:p>
    <w:p>
      <w:pPr>
        <w:pStyle w:val="3"/>
        <w:rPr>
          <w:rFonts w:hint="eastAsia"/>
        </w:rPr>
      </w:pPr>
      <w:r>
        <w:t>svn co http://svn.alibaba-inc.com/repos/opentech/toolkit-sample/trunk/petstore/ petstore</w:t>
      </w:r>
    </w:p>
    <w:p>
      <w:pPr>
        <w:pStyle w:val="3"/>
        <w:rPr>
          <w:rFonts w:hint="eastAsia"/>
        </w:rPr>
      </w:pPr>
      <w:r>
        <w:rPr>
          <w:rFonts w:hint="eastAsia"/>
        </w:rPr>
        <w:t>或者用TortoiseSVN来checkout，效果是一样的。</w:t>
      </w:r>
    </w:p>
    <w:p>
      <w:pPr>
        <w:pStyle w:val="5"/>
        <w:rPr>
          <w:rFonts w:hint="eastAsia"/>
        </w:rPr>
      </w:pPr>
      <w:r>
        <w:rPr>
          <w:rFonts w:hint="eastAsia"/>
        </w:rPr>
        <w:t>Build petstore项目</w:t>
      </w:r>
    </w:p>
    <w:p>
      <w:pPr>
        <w:pStyle w:val="3"/>
        <w:rPr>
          <w:rFonts w:hint="eastAsia"/>
        </w:rPr>
      </w:pPr>
      <w:r>
        <w:rPr>
          <w:rFonts w:hint="eastAsia"/>
        </w:rPr>
        <w:t>将petstore取出来以后，你可以查看它的目录结构。在项目的根目录下，有biz、bundle、web、common等子目录，此外还有一个project.xml，即所谓的“总控文件”。总控文件其实没有什么特别的含义，只不过是被多个子项目所共用的一些配置而已。</w:t>
      </w:r>
    </w:p>
    <w:p>
      <w:pPr>
        <w:pStyle w:val="3"/>
        <w:rPr>
          <w:rFonts w:hint="eastAsia"/>
        </w:rPr>
      </w:pPr>
      <w:r>
        <w:rPr>
          <w:rFonts w:hint="eastAsia"/>
        </w:rPr>
        <w:t>Petstore的模块是按照子项目的方式划分的。上述子目录中，biz下面包含了诸如：admin、user等子目录，它们分别代表业务层模块的子项目。其中biz/dal目录为数据访问层的子项目。</w:t>
      </w:r>
      <w:r>
        <w:t>W</w:t>
      </w:r>
      <w:r>
        <w:rPr>
          <w:rFonts w:hint="eastAsia"/>
        </w:rPr>
        <w:t>eb目录下则包含了若干个WEB层模块的子项目。这是一种推荐的项目划分方案。当然在实际的项目中，你完全可以使用不同的划分方案，此处仅作为范例。</w:t>
      </w:r>
    </w:p>
    <w:p>
      <w:pPr>
        <w:pStyle w:val="3"/>
        <w:rPr>
          <w:rFonts w:hint="eastAsia"/>
        </w:rPr>
      </w:pPr>
      <w:r>
        <w:rPr>
          <w:rFonts w:hint="eastAsia"/>
        </w:rPr>
        <w:t>各子项目之间有一个依赖关系。你可以在项目的根目录下打如下命令，就可以看到项目之间是如何依赖的：</w:t>
      </w:r>
    </w:p>
    <w:p>
      <w:pPr>
        <w:pStyle w:val="3"/>
        <w:rPr>
          <w:rFonts w:hint="eastAsia"/>
        </w:rPr>
      </w:pPr>
      <w:r>
        <w:rPr>
          <w:rFonts w:hint="eastAsia"/>
        </w:rPr>
        <w:t>antx reactor:list</w:t>
      </w:r>
    </w:p>
    <w:p>
      <w:pPr>
        <w:pStyle w:val="18"/>
        <w:rPr>
          <w:rFonts w:hint="eastAsia"/>
        </w:rPr>
      </w:pPr>
      <w:r>
        <w:rPr>
          <w:rFonts w:hint="eastAsia"/>
        </w:rPr>
        <w:t>╭───────────┈┈┈┈┈┈┈┈┈┈┈┈┈┈┈┈┈┈┈┈</w:t>
      </w:r>
    </w:p>
    <w:p>
      <w:pPr>
        <w:pStyle w:val="18"/>
        <w:rPr>
          <w:rFonts w:hint="eastAsia"/>
        </w:rPr>
      </w:pPr>
      <w:r>
        <w:rPr>
          <w:rFonts w:hint="eastAsia"/>
        </w:rPr>
        <w:t>│Project Dependencies</w:t>
      </w:r>
    </w:p>
    <w:p>
      <w:pPr>
        <w:pStyle w:val="18"/>
        <w:rPr>
          <w:rFonts w:hint="eastAsia"/>
        </w:rPr>
      </w:pPr>
      <w:r>
        <w:rPr>
          <w:rFonts w:hint="eastAsia"/>
        </w:rPr>
        <w:t>└───────┈┈┈┈┈┈┈┈┈┈┈</w:t>
      </w:r>
    </w:p>
    <w:p>
      <w:pPr>
        <w:pStyle w:val="18"/>
        <w:rPr>
          <w:rFonts w:hint="eastAsia"/>
        </w:rPr>
      </w:pPr>
      <w:r>
        <w:rPr>
          <w:rFonts w:hint="eastAsia"/>
        </w:rPr>
        <w:t xml:space="preserve"> └─ toolkit/sample/petstore/bundle/war</w:t>
      </w:r>
    </w:p>
    <w:p>
      <w:pPr>
        <w:pStyle w:val="18"/>
        <w:rPr>
          <w:rFonts w:hint="eastAsia"/>
        </w:rPr>
      </w:pPr>
      <w:r>
        <w:rPr>
          <w:rFonts w:hint="eastAsia"/>
        </w:rPr>
        <w:t xml:space="preserve">       ├─ toolkit/sample/petstore/web/admin</w:t>
      </w:r>
    </w:p>
    <w:p>
      <w:pPr>
        <w:pStyle w:val="18"/>
        <w:rPr>
          <w:rFonts w:hint="eastAsia"/>
        </w:rPr>
      </w:pPr>
      <w:r>
        <w:rPr>
          <w:rFonts w:hint="eastAsia"/>
        </w:rPr>
        <w:t xml:space="preserve">       │    ├─ toolkit/sample/petstore/biz/admin</w:t>
      </w:r>
    </w:p>
    <w:p>
      <w:pPr>
        <w:pStyle w:val="18"/>
        <w:rPr>
          <w:rFonts w:hint="eastAsia"/>
        </w:rPr>
      </w:pPr>
      <w:r>
        <w:rPr>
          <w:rFonts w:hint="eastAsia"/>
        </w:rPr>
        <w:t xml:space="preserve">       │    │    └─ toolkit/sample/petstore/biz/common</w:t>
      </w:r>
    </w:p>
    <w:p>
      <w:pPr>
        <w:pStyle w:val="18"/>
        <w:rPr>
          <w:rFonts w:hint="eastAsia"/>
        </w:rPr>
      </w:pPr>
      <w:r>
        <w:rPr>
          <w:rFonts w:hint="eastAsia"/>
        </w:rPr>
        <w:t xml:space="preserve">       │    │          └─ toolkit/sample/petstore/biz/dal</w:t>
      </w:r>
    </w:p>
    <w:p>
      <w:pPr>
        <w:pStyle w:val="18"/>
        <w:rPr>
          <w:rFonts w:hint="eastAsia"/>
        </w:rPr>
      </w:pPr>
      <w:r>
        <w:rPr>
          <w:rFonts w:hint="eastAsia"/>
        </w:rPr>
        <w:t xml:space="preserve">       │    │</w:t>
      </w:r>
    </w:p>
    <w:p>
      <w:pPr>
        <w:pStyle w:val="18"/>
        <w:rPr>
          <w:rFonts w:hint="eastAsia"/>
        </w:rPr>
      </w:pPr>
      <w:r>
        <w:rPr>
          <w:rFonts w:hint="eastAsia"/>
        </w:rPr>
        <w:t xml:space="preserve">       │    └─ toolkit/sample/petstore/web/common</w:t>
      </w:r>
    </w:p>
    <w:p>
      <w:pPr>
        <w:pStyle w:val="18"/>
        <w:rPr>
          <w:rFonts w:hint="eastAsia"/>
        </w:rPr>
      </w:pPr>
      <w:r>
        <w:rPr>
          <w:rFonts w:hint="eastAsia"/>
        </w:rPr>
        <w:t xml:space="preserve">       │          ├─ toolkit/sample/petstore/biz/admin (...more)</w:t>
      </w:r>
    </w:p>
    <w:p>
      <w:pPr>
        <w:pStyle w:val="18"/>
        <w:rPr>
          <w:rFonts w:hint="eastAsia"/>
        </w:rPr>
      </w:pPr>
      <w:r>
        <w:rPr>
          <w:rFonts w:hint="eastAsia"/>
        </w:rPr>
        <w:t xml:space="preserve">       │          ├─ toolkit/sample/petstore/biz/store</w:t>
      </w:r>
    </w:p>
    <w:p>
      <w:pPr>
        <w:pStyle w:val="18"/>
        <w:rPr>
          <w:rFonts w:hint="eastAsia"/>
        </w:rPr>
      </w:pPr>
      <w:r>
        <w:rPr>
          <w:rFonts w:hint="eastAsia"/>
        </w:rPr>
        <w:t xml:space="preserve">       │          │    └─ toolkit/sample/petstore/biz/common (...more)</w:t>
      </w:r>
    </w:p>
    <w:p>
      <w:pPr>
        <w:pStyle w:val="18"/>
        <w:rPr>
          <w:rFonts w:hint="eastAsia"/>
        </w:rPr>
      </w:pPr>
      <w:r>
        <w:rPr>
          <w:rFonts w:hint="eastAsia"/>
        </w:rPr>
        <w:t xml:space="preserve">       │          │</w:t>
      </w:r>
    </w:p>
    <w:p>
      <w:pPr>
        <w:pStyle w:val="18"/>
        <w:rPr>
          <w:rFonts w:hint="eastAsia"/>
        </w:rPr>
      </w:pPr>
      <w:r>
        <w:rPr>
          <w:rFonts w:hint="eastAsia"/>
        </w:rPr>
        <w:t xml:space="preserve">       │          └─ toolkit/sample/petstore/biz/user</w:t>
      </w:r>
    </w:p>
    <w:p>
      <w:pPr>
        <w:pStyle w:val="18"/>
        <w:rPr>
          <w:rFonts w:hint="eastAsia"/>
        </w:rPr>
      </w:pPr>
      <w:r>
        <w:rPr>
          <w:rFonts w:hint="eastAsia"/>
        </w:rPr>
        <w:t xml:space="preserve">       │                └─ toolkit/sample/petstore/biz/common (...more)</w:t>
      </w:r>
    </w:p>
    <w:p>
      <w:pPr>
        <w:pStyle w:val="18"/>
        <w:rPr>
          <w:rFonts w:hint="eastAsia"/>
        </w:rPr>
      </w:pPr>
      <w:r>
        <w:rPr>
          <w:rFonts w:hint="eastAsia"/>
        </w:rPr>
        <w:t xml:space="preserve">       │</w:t>
      </w:r>
    </w:p>
    <w:p>
      <w:pPr>
        <w:pStyle w:val="18"/>
        <w:rPr>
          <w:rFonts w:hint="eastAsia"/>
        </w:rPr>
      </w:pPr>
      <w:r>
        <w:rPr>
          <w:rFonts w:hint="eastAsia"/>
        </w:rPr>
        <w:t xml:space="preserve">       ├─ toolkit/sample/petstore/web/home</w:t>
      </w:r>
    </w:p>
    <w:p>
      <w:pPr>
        <w:pStyle w:val="18"/>
        <w:rPr>
          <w:rFonts w:hint="eastAsia"/>
        </w:rPr>
      </w:pPr>
      <w:r>
        <w:rPr>
          <w:rFonts w:hint="eastAsia"/>
        </w:rPr>
        <w:t xml:space="preserve">       │    └─ toolkit/sample/petstore/web/common (...more)</w:t>
      </w:r>
    </w:p>
    <w:p>
      <w:pPr>
        <w:pStyle w:val="18"/>
        <w:rPr>
          <w:rFonts w:hint="eastAsia"/>
        </w:rPr>
      </w:pPr>
      <w:r>
        <w:rPr>
          <w:rFonts w:hint="eastAsia"/>
        </w:rPr>
        <w:t xml:space="preserve">       │</w:t>
      </w:r>
    </w:p>
    <w:p>
      <w:pPr>
        <w:pStyle w:val="18"/>
        <w:rPr>
          <w:rFonts w:hint="eastAsia"/>
        </w:rPr>
      </w:pPr>
      <w:r>
        <w:rPr>
          <w:rFonts w:hint="eastAsia"/>
        </w:rPr>
        <w:t xml:space="preserve">       ├─ toolkit/sample/petstore/web/store</w:t>
      </w:r>
    </w:p>
    <w:p>
      <w:pPr>
        <w:pStyle w:val="18"/>
        <w:rPr>
          <w:rFonts w:hint="eastAsia"/>
        </w:rPr>
      </w:pPr>
      <w:r>
        <w:rPr>
          <w:rFonts w:hint="eastAsia"/>
        </w:rPr>
        <w:t xml:space="preserve">       │    ├─ toolkit/sample/petstore/biz/store (...more)</w:t>
      </w:r>
    </w:p>
    <w:p>
      <w:pPr>
        <w:pStyle w:val="18"/>
        <w:rPr>
          <w:rFonts w:hint="eastAsia"/>
        </w:rPr>
      </w:pPr>
      <w:r>
        <w:rPr>
          <w:rFonts w:hint="eastAsia"/>
        </w:rPr>
        <w:t xml:space="preserve">       │    └─ toolkit/sample/petstore/web/common (...more)</w:t>
      </w:r>
    </w:p>
    <w:p>
      <w:pPr>
        <w:pStyle w:val="18"/>
        <w:rPr>
          <w:rFonts w:hint="eastAsia"/>
        </w:rPr>
      </w:pPr>
      <w:r>
        <w:rPr>
          <w:rFonts w:hint="eastAsia"/>
        </w:rPr>
        <w:t xml:space="preserve">       │</w:t>
      </w:r>
    </w:p>
    <w:p>
      <w:pPr>
        <w:pStyle w:val="18"/>
        <w:rPr>
          <w:rFonts w:hint="eastAsia"/>
        </w:rPr>
      </w:pPr>
      <w:r>
        <w:rPr>
          <w:rFonts w:hint="eastAsia"/>
        </w:rPr>
        <w:t xml:space="preserve">       └─ toolkit/sample/petstore/web/user</w:t>
      </w:r>
    </w:p>
    <w:p>
      <w:pPr>
        <w:pStyle w:val="18"/>
        <w:rPr>
          <w:rFonts w:hint="eastAsia"/>
        </w:rPr>
      </w:pPr>
      <w:r>
        <w:rPr>
          <w:rFonts w:hint="eastAsia"/>
        </w:rPr>
        <w:t xml:space="preserve">             ├─ toolkit/sample/petstore/biz/user (...more)</w:t>
      </w:r>
    </w:p>
    <w:p>
      <w:pPr>
        <w:pStyle w:val="18"/>
        <w:rPr>
          <w:rFonts w:hint="eastAsia"/>
        </w:rPr>
      </w:pPr>
      <w:r>
        <w:rPr>
          <w:rFonts w:hint="eastAsia"/>
        </w:rPr>
        <w:t xml:space="preserve">             └─ toolkit/sample/petstore/web/common (...more)</w:t>
      </w:r>
    </w:p>
    <w:p>
      <w:pPr>
        <w:pStyle w:val="3"/>
        <w:rPr>
          <w:rFonts w:hint="eastAsia"/>
        </w:rPr>
      </w:pPr>
      <w:r>
        <w:rPr>
          <w:rFonts w:hint="eastAsia"/>
        </w:rPr>
        <w:t>现在，我们就可以开始build这个项目了。在命令行上打：</w:t>
      </w:r>
    </w:p>
    <w:p>
      <w:pPr>
        <w:pStyle w:val="3"/>
        <w:rPr>
          <w:rFonts w:hint="eastAsia"/>
        </w:rPr>
      </w:pPr>
      <w:r>
        <w:rPr>
          <w:rFonts w:hint="eastAsia"/>
        </w:rPr>
        <w:t>antx reactor goals=eclipse,default</w:t>
      </w:r>
    </w:p>
    <w:p>
      <w:pPr>
        <w:pStyle w:val="3"/>
        <w:rPr>
          <w:rFonts w:hint="eastAsia"/>
        </w:rPr>
      </w:pPr>
      <w:r>
        <w:rPr>
          <w:rFonts w:hint="eastAsia"/>
        </w:rPr>
        <w:t>上面的命令是什么意思呢：对每一个上面列出的项目，按着它们彼此依赖的顺序，依次build并生成eclipse项目文件。命令执行完成后，产生了两个结果：</w:t>
      </w:r>
    </w:p>
    <w:p>
      <w:pPr>
        <w:pStyle w:val="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bundle/war/target下产生了一个可以执行的webapp应用：</w:t>
      </w:r>
      <w:r>
        <w:t>toolkit-sample-petstore-bundle-war.war</w:t>
      </w:r>
    </w:p>
    <w:p>
      <w:pPr>
        <w:pStyle w:val="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在每个子项目的目录下，生成了可被eclipse导入的项目文件。</w:t>
      </w:r>
    </w:p>
    <w:p>
      <w:pPr>
        <w:pStyle w:val="5"/>
        <w:rPr>
          <w:rFonts w:hint="eastAsia"/>
        </w:rPr>
      </w:pPr>
      <w:r>
        <w:rPr>
          <w:rFonts w:hint="eastAsia"/>
        </w:rPr>
        <w:t>布署并运行petstore</w:t>
      </w:r>
    </w:p>
    <w:p>
      <w:pPr>
        <w:pStyle w:val="3"/>
        <w:rPr>
          <w:rFonts w:hint="eastAsia"/>
        </w:rPr>
      </w:pPr>
      <w:r>
        <w:rPr>
          <w:rFonts w:hint="eastAsia"/>
        </w:rPr>
        <w:t>如果你已经安装好了tomcat，现在要布署petstore应用就是小事一桩：直接将bundle/war/target目录下的war文件复制到tomcat/webapps目录下，就可以了。这是最容易的方式。</w:t>
      </w:r>
    </w:p>
    <w:p>
      <w:pPr>
        <w:pStyle w:val="3"/>
        <w:rPr>
          <w:rFonts w:hint="eastAsia"/>
        </w:rPr>
      </w:pPr>
      <w:r>
        <w:rPr>
          <w:rFonts w:hint="eastAsia"/>
        </w:rPr>
        <w:t>由于我们可能需要进一步开发和修改petstore项目，为了方便我们调试程序，我们建议将war文件以展开的形式来发布。在antx里面，我们提供了一个简易的工具，可以快速展开所有ear、war、jar等文件。现在我们需要做的就是打如下的命令：</w:t>
      </w:r>
    </w:p>
    <w:p>
      <w:pPr>
        <w:pStyle w:val="3"/>
        <w:rPr>
          <w:rFonts w:hint="eastAsia"/>
        </w:rPr>
      </w:pPr>
      <w:r>
        <w:t xml:space="preserve">antxexpand toolkit-sample-petstore-bundle-war.war </w:t>
      </w:r>
      <w:r>
        <w:rPr>
          <w:rFonts w:hint="eastAsia"/>
        </w:rPr>
        <w:t>\</w:t>
      </w:r>
      <w:r>
        <w:t>tomcat\webapps\petstore</w:t>
      </w:r>
    </w:p>
    <w:p>
      <w:pPr>
        <w:pStyle w:val="3"/>
        <w:rPr>
          <w:rFonts w:hint="eastAsia"/>
        </w:rPr>
      </w:pPr>
      <w:r>
        <w:rPr>
          <w:rFonts w:hint="eastAsia"/>
        </w:rPr>
        <w:t>注意，上面的\tomcat为你安装tomcat的目录，请根据实际情况替换它。</w:t>
      </w:r>
    </w:p>
    <w:p>
      <w:pPr>
        <w:pStyle w:val="3"/>
        <w:rPr>
          <w:rFonts w:hint="eastAsia"/>
        </w:rPr>
      </w:pPr>
      <w:r>
        <w:rPr>
          <w:rFonts w:hint="eastAsia"/>
        </w:rPr>
        <w:t>启动tomcat，打开浏览器，在地址栏里打：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 xml:space="preserve">http://localhost:8080/petstore</w:instrText>
      </w:r>
      <w:r>
        <w:instrText xml:space="preserve">" </w:instrText>
      </w:r>
      <w:r>
        <w:fldChar w:fldCharType="separate"/>
      </w:r>
      <w:r>
        <w:rPr>
          <w:rStyle w:val="17"/>
          <w:rFonts w:hint="eastAsia"/>
        </w:rPr>
        <w:t>http://localhost:8080/petstore</w:t>
      </w:r>
      <w:r>
        <w:fldChar w:fldCharType="end"/>
      </w:r>
      <w:r>
        <w:rPr>
          <w:rFonts w:hint="eastAsia"/>
        </w:rPr>
        <w:t>就可以运行了（当然域名和端口需要按照实际情况来打）。</w:t>
      </w:r>
    </w:p>
    <w:p>
      <w:pPr>
        <w:pStyle w:val="3"/>
        <w:rPr>
          <w:rFonts w:hint="eastAsia"/>
        </w:rPr>
      </w:pPr>
      <w:r>
        <w:rPr>
          <w:rFonts w:hint="eastAsia"/>
        </w:rPr>
        <w:pict>
          <v:shape id="_x0000_i1025" o:spt="75" type="#_x0000_t75" style="height:407.75pt;width:501.3pt;" filled="f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</w:pict>
      </w:r>
    </w:p>
    <w:p>
      <w:pPr>
        <w:pStyle w:val="3"/>
        <w:rPr>
          <w:rFonts w:hint="eastAsia"/>
        </w:rPr>
      </w:pPr>
      <w:r>
        <w:rPr>
          <w:rFonts w:hint="eastAsia"/>
        </w:rPr>
        <w:t>请尝试petstore应用的功能：</w:t>
      </w:r>
    </w:p>
    <w:p>
      <w:pPr>
        <w:pStyle w:val="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用j2ee用户名（密码j2ee）登录</w:t>
      </w:r>
    </w:p>
    <w:p>
      <w:pPr>
        <w:pStyle w:val="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创建新用户</w:t>
      </w:r>
    </w:p>
    <w:p>
      <w:pPr>
        <w:pStyle w:val="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浏览/修改用户信息</w:t>
      </w:r>
    </w:p>
    <w:p>
      <w:pPr>
        <w:pStyle w:val="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登入/登出</w:t>
      </w:r>
    </w:p>
    <w:p>
      <w:pPr>
        <w:pStyle w:val="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浏览产品</w:t>
      </w:r>
    </w:p>
    <w:p>
      <w:pPr>
        <w:pStyle w:val="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添加到购物车</w:t>
      </w:r>
    </w:p>
    <w:p>
      <w:pPr>
        <w:pStyle w:val="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浏览、修改购物车</w:t>
      </w:r>
    </w:p>
    <w:p>
      <w:pPr>
        <w:pStyle w:val="5"/>
        <w:rPr>
          <w:rFonts w:hint="eastAsia"/>
        </w:rPr>
      </w:pPr>
      <w:r>
        <w:rPr>
          <w:rFonts w:hint="eastAsia"/>
        </w:rPr>
        <w:t>在Eclipse集成环境中修改/调试petstore</w:t>
      </w:r>
    </w:p>
    <w:p>
      <w:pPr>
        <w:pStyle w:val="3"/>
        <w:rPr>
          <w:rFonts w:hint="eastAsia"/>
        </w:rPr>
      </w:pPr>
      <w:r>
        <w:rPr>
          <w:rFonts w:hint="eastAsia"/>
        </w:rPr>
        <w:t>相信你已经安装了eclipse。接下来，我们需要打开eclipse集成环境，在Package Explorer中按右键，导入项目。当导入对话框弹出时，请选择petstore项目的根目录，</w:t>
      </w:r>
    </w:p>
    <w:p>
      <w:pPr>
        <w:pStyle w:val="3"/>
        <w:rPr>
          <w:rFonts w:hint="eastAsia"/>
        </w:rPr>
      </w:pPr>
      <w:r>
        <w:rPr>
          <w:rFonts w:hint="eastAsia"/>
        </w:rPr>
        <w:pict>
          <v:shape id="_x0000_i1026" o:spt="75" type="#_x0000_t75" style="height:412.45pt;width:459.7pt;" filled="f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pStyle w:val="3"/>
        <w:ind w:firstLineChars="0"/>
        <w:rPr>
          <w:rFonts w:hint="eastAsia"/>
        </w:rPr>
      </w:pPr>
      <w:r>
        <w:rPr>
          <w:rFonts w:hint="eastAsia"/>
        </w:rPr>
        <w:t>从现在开始，你就可以在eclipse里面方便地修改petstore项目了。</w:t>
      </w:r>
    </w:p>
    <w:p>
      <w:pPr>
        <w:pStyle w:val="3"/>
        <w:ind w:firstLineChars="0"/>
        <w:rPr>
          <w:rFonts w:hint="eastAsia"/>
        </w:rPr>
      </w:pPr>
      <w:r>
        <w:rPr>
          <w:rFonts w:hint="eastAsia"/>
        </w:rPr>
        <w:t>你也可以在任何地方设置断点，让服务器停下来。还记得前面配置tomcat时，修改的脚本文件吗？里面曾经设置了一个debug端口，现在就要派用场了。在工具栏中打开Debug对话框，创建一个新的Remote Java Application运行项，将Connection的端口设置成和tomcat脚本中的debug端口一致，就可以了。设置完后，按Debug按钮进入远程debug状态。当服务器运行到相应的断点时，eclipse就会迫使服务器暂停。此时你就可以做查看对象、单步执行、修改变量值等很多操作了。</w:t>
      </w:r>
    </w:p>
    <w:p>
      <w:pPr>
        <w:pStyle w:val="3"/>
        <w:ind w:firstLineChars="0"/>
        <w:rPr>
          <w:rFonts w:hint="eastAsia"/>
        </w:rPr>
      </w:pPr>
      <w:r>
        <w:rPr>
          <w:rFonts w:hint="eastAsia"/>
        </w:rPr>
        <w:pict>
          <v:shape id="_x0000_i1027" o:spt="75" type="#_x0000_t75" style="height:392.6pt;width:501.25pt;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pStyle w:val="5"/>
        <w:rPr>
          <w:rFonts w:hint="eastAsia"/>
        </w:rPr>
      </w:pPr>
      <w:r>
        <w:rPr>
          <w:rFonts w:hint="eastAsia"/>
        </w:rPr>
        <w:t>使用Antxclipse插件简化开发过程</w:t>
      </w:r>
    </w:p>
    <w:p>
      <w:pPr>
        <w:pStyle w:val="3"/>
        <w:rPr>
          <w:rFonts w:hint="eastAsia"/>
        </w:rPr>
      </w:pPr>
      <w:r>
        <w:rPr>
          <w:rFonts w:hint="eastAsia"/>
        </w:rPr>
        <w:t>Antxclipse就是Antx+eclipse的意思。这是一个eclipse插件。运行了这个插件，你就可以让antx在eclipse里头执行。更重要的是，当你修改一个文件时，antxclipse可以帮你把这个文件（或者这个文件的编译结果）直接复制到布署目录，实现快速热布署。如果没有这个插件，任何一个小修改都会迫使你重新打包，重新布署整个项目。</w:t>
      </w:r>
    </w:p>
    <w:p>
      <w:pPr>
        <w:pStyle w:val="3"/>
        <w:rPr>
          <w:rFonts w:hint="eastAsia"/>
        </w:rPr>
      </w:pPr>
      <w:r>
        <w:rPr>
          <w:rFonts w:hint="eastAsia"/>
        </w:rPr>
        <w:t>有关antxclipse插件的使用和安装，请参见：</w:t>
      </w:r>
      <w:r>
        <w:fldChar w:fldCharType="begin"/>
      </w:r>
      <w:r>
        <w:instrText xml:space="preserve"> HYPERLINK "http://opentech.alibaba-inc.com/community/thread.jspa?threadID=171&amp;tstart=0" </w:instrText>
      </w:r>
      <w:r>
        <w:fldChar w:fldCharType="separate"/>
      </w:r>
      <w:r>
        <w:rPr>
          <w:rStyle w:val="17"/>
        </w:rPr>
        <w:t>http://opentech.alibaba-inc.com/community/thread.jspa?threadID=171</w:t>
      </w:r>
      <w:r>
        <w:fldChar w:fldCharType="end"/>
      </w:r>
    </w:p>
    <w:p>
      <w:pPr>
        <w:pStyle w:val="4"/>
        <w:rPr>
          <w:rFonts w:hint="eastAsia"/>
        </w:rPr>
      </w:pPr>
      <w:bookmarkStart w:id="0" w:name="_更多资源"/>
      <w:bookmarkEnd w:id="0"/>
      <w:r>
        <w:rPr>
          <w:rFonts w:hint="eastAsia"/>
        </w:rPr>
        <w:t>更多资源</w:t>
      </w:r>
    </w:p>
    <w:p>
      <w:pPr>
        <w:pStyle w:val="3"/>
        <w:rPr>
          <w:rFonts w:hint="eastAsia"/>
        </w:rPr>
      </w:pPr>
      <w:r>
        <w:rPr>
          <w:rFonts w:hint="eastAsia"/>
        </w:rPr>
        <w:t>至此，你已经学会了如何开始开发一个Java项目了。</w:t>
      </w:r>
    </w:p>
    <w:p>
      <w:pPr>
        <w:pStyle w:val="3"/>
        <w:rPr>
          <w:rFonts w:hint="eastAsia"/>
        </w:rPr>
      </w:pPr>
      <w:r>
        <w:rPr>
          <w:rFonts w:hint="eastAsia"/>
        </w:rPr>
        <w:t>不过还有很多东西需要学习，下面是一些资源供你参考：</w:t>
      </w:r>
    </w:p>
    <w:p>
      <w:pPr>
        <w:pStyle w:val="3"/>
        <w:numPr>
          <w:ilvl w:val="0"/>
          <w:numId w:val="15"/>
        </w:numPr>
        <w:ind w:firstLineChars="0"/>
        <w:rPr>
          <w:rFonts w:hint="eastAsia"/>
        </w:rPr>
      </w:pPr>
      <w:r>
        <w:fldChar w:fldCharType="begin"/>
      </w:r>
      <w:r>
        <w:instrText xml:space="preserve"> HYPERLINK "http://opentech.alibaba-inc.com/community/entry.jspa?externalID=647" </w:instrText>
      </w:r>
      <w:r>
        <w:fldChar w:fldCharType="separate"/>
      </w:r>
      <w:r>
        <w:rPr>
          <w:rStyle w:val="17"/>
          <w:rFonts w:hint="eastAsia"/>
        </w:rPr>
        <w:t>Java框架总览</w:t>
      </w:r>
      <w:r>
        <w:fldChar w:fldCharType="end"/>
      </w:r>
      <w:r>
        <w:rPr>
          <w:rFonts w:hint="eastAsia"/>
        </w:rPr>
        <w:t>。</w:t>
      </w:r>
    </w:p>
    <w:p>
      <w:pPr>
        <w:pStyle w:val="3"/>
        <w:numPr>
          <w:ilvl w:val="0"/>
          <w:numId w:val="15"/>
        </w:numPr>
        <w:ind w:firstLineChars="0"/>
        <w:rPr>
          <w:rFonts w:hint="eastAsia"/>
        </w:rPr>
      </w:pPr>
      <w:r>
        <w:fldChar w:fldCharType="begin"/>
      </w:r>
      <w:r>
        <w:instrText xml:space="preserve"> HYPERLINK "http://opentech.alibaba-inc.com/" </w:instrText>
      </w:r>
      <w:r>
        <w:fldChar w:fldCharType="separate"/>
      </w:r>
      <w:r>
        <w:rPr>
          <w:rStyle w:val="17"/>
          <w:rFonts w:hint="eastAsia"/>
        </w:rPr>
        <w:t>知识库/技术社区</w:t>
      </w:r>
      <w:r>
        <w:fldChar w:fldCharType="end"/>
      </w:r>
      <w:r>
        <w:rPr>
          <w:rFonts w:hint="eastAsia"/>
        </w:rPr>
        <w:t>。</w:t>
      </w:r>
    </w:p>
    <w:p>
      <w:pPr>
        <w:pStyle w:val="3"/>
        <w:numPr>
          <w:ilvl w:val="0"/>
          <w:numId w:val="15"/>
        </w:numPr>
        <w:ind w:firstLineChars="0"/>
        <w:rPr>
          <w:rFonts w:hint="eastAsia"/>
        </w:rPr>
      </w:pPr>
      <w:r>
        <w:fldChar w:fldCharType="begin"/>
      </w:r>
      <w:r>
        <w:instrText xml:space="preserve"> HYPERLINK "http://svn.alibaba-inc.com/" </w:instrText>
      </w:r>
      <w:r>
        <w:fldChar w:fldCharType="separate"/>
      </w:r>
      <w:r>
        <w:rPr>
          <w:rStyle w:val="17"/>
          <w:rFonts w:hint="eastAsia"/>
        </w:rPr>
        <w:t>Subversion库</w:t>
      </w:r>
      <w:r>
        <w:fldChar w:fldCharType="end"/>
      </w:r>
      <w:r>
        <w:rPr>
          <w:rFonts w:hint="eastAsia"/>
        </w:rPr>
        <w:t>。</w:t>
      </w:r>
    </w:p>
    <w:p>
      <w:pPr>
        <w:pStyle w:val="3"/>
        <w:numPr>
          <w:ilvl w:val="0"/>
          <w:numId w:val="15"/>
        </w:numPr>
        <w:ind w:firstLineChars="0"/>
        <w:rPr>
          <w:rFonts w:hint="eastAsia"/>
        </w:rPr>
      </w:pPr>
      <w:r>
        <w:fldChar w:fldCharType="begin"/>
      </w:r>
      <w:r>
        <w:instrText xml:space="preserve"> HYPERLINK "http://opentech.alibaba-inc.com/share/downloads/http:/opentech.alibaba-inc.com/share/downloads/" </w:instrText>
      </w:r>
      <w:r>
        <w:fldChar w:fldCharType="separate"/>
      </w:r>
      <w:r>
        <w:rPr>
          <w:rStyle w:val="17"/>
          <w:rFonts w:hint="eastAsia"/>
        </w:rPr>
        <w:t>常用工具/开发工具下载</w:t>
      </w:r>
      <w:r>
        <w:fldChar w:fldCharType="end"/>
      </w:r>
      <w:r>
        <w:rPr>
          <w:rFonts w:hint="eastAsia"/>
        </w:rPr>
        <w:t>。</w:t>
      </w:r>
    </w:p>
    <w:p>
      <w:pPr>
        <w:pStyle w:val="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常用内网资源。</w:t>
      </w:r>
    </w:p>
    <w:p>
      <w:pPr>
        <w:pStyle w:val="3"/>
        <w:ind w:firstLine="400"/>
        <w:rPr>
          <w:rFonts w:hint="eastAsia"/>
        </w:rPr>
      </w:pPr>
    </w:p>
    <w:sectPr>
      <w:headerReference r:id="rId3" w:type="even"/>
      <w:pgSz w:w="11906" w:h="16838"/>
      <w:pgMar w:top="312" w:right="316" w:bottom="312" w:left="3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C378E4"/>
    <w:multiLevelType w:val="multilevel"/>
    <w:tmpl w:val="00C378E4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>
    <w:nsid w:val="08AF574B"/>
    <w:multiLevelType w:val="multilevel"/>
    <w:tmpl w:val="08AF574B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2" w:tentative="0">
      <w:start w:val="1"/>
      <w:numFmt w:val="decimal"/>
      <w:lvlText w:val="%3、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2">
    <w:nsid w:val="10B6474A"/>
    <w:multiLevelType w:val="multilevel"/>
    <w:tmpl w:val="10B6474A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3">
    <w:nsid w:val="179A3736"/>
    <w:multiLevelType w:val="multilevel"/>
    <w:tmpl w:val="179A3736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4">
    <w:nsid w:val="2CBF4BED"/>
    <w:multiLevelType w:val="multilevel"/>
    <w:tmpl w:val="2CBF4BED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5">
    <w:nsid w:val="301F4F57"/>
    <w:multiLevelType w:val="multilevel"/>
    <w:tmpl w:val="301F4F57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6">
    <w:nsid w:val="302D6C9E"/>
    <w:multiLevelType w:val="multilevel"/>
    <w:tmpl w:val="302D6C9E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7">
    <w:nsid w:val="3067262D"/>
    <w:multiLevelType w:val="multilevel"/>
    <w:tmpl w:val="3067262D"/>
    <w:lvl w:ilvl="0" w:tentative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8">
    <w:nsid w:val="41E65E34"/>
    <w:multiLevelType w:val="multilevel"/>
    <w:tmpl w:val="41E65E34"/>
    <w:lvl w:ilvl="0" w:tentative="0">
      <w:start w:val="1"/>
      <w:numFmt w:val="decimal"/>
      <w:pStyle w:val="2"/>
      <w:suff w:val="nothing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suff w:val="nothing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5"/>
      <w:suff w:val="nothing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6"/>
      <w:suff w:val="nothing"/>
      <w:lvlText w:val="%1.%2.%3.%4."/>
      <w:lvlJc w:val="left"/>
      <w:pPr>
        <w:ind w:left="851" w:hanging="851"/>
      </w:pPr>
      <w:rPr>
        <w:rFonts w:hint="eastAsia"/>
        <w:color w:val="auto"/>
      </w:rPr>
    </w:lvl>
    <w:lvl w:ilvl="4" w:tentative="0">
      <w:start w:val="1"/>
      <w:numFmt w:val="decimal"/>
      <w:pStyle w:val="7"/>
      <w:suff w:val="nothing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suff w:val="nothing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suff w:val="nothing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suff w:val="nothing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suff w:val="nothing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>
    <w:nsid w:val="42893E82"/>
    <w:multiLevelType w:val="multilevel"/>
    <w:tmpl w:val="42893E82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0">
    <w:nsid w:val="42950BAD"/>
    <w:multiLevelType w:val="multilevel"/>
    <w:tmpl w:val="42950BAD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1">
    <w:nsid w:val="5B31413A"/>
    <w:multiLevelType w:val="multilevel"/>
    <w:tmpl w:val="5B31413A"/>
    <w:lvl w:ilvl="0" w:tentative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2">
    <w:nsid w:val="610D0513"/>
    <w:multiLevelType w:val="multilevel"/>
    <w:tmpl w:val="610D0513"/>
    <w:lvl w:ilvl="0" w:tentative="0">
      <w:start w:val="1"/>
      <w:numFmt w:val="decimal"/>
      <w:lvlText w:val="%1.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3">
    <w:nsid w:val="7E083E00"/>
    <w:multiLevelType w:val="multilevel"/>
    <w:tmpl w:val="7E083E00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4">
    <w:nsid w:val="7EA85A37"/>
    <w:multiLevelType w:val="multilevel"/>
    <w:tmpl w:val="7EA85A37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9"/>
  </w:num>
  <w:num w:numId="5">
    <w:abstractNumId w:val="14"/>
  </w:num>
  <w:num w:numId="6">
    <w:abstractNumId w:val="0"/>
  </w:num>
  <w:num w:numId="7">
    <w:abstractNumId w:val="6"/>
  </w:num>
  <w:num w:numId="8">
    <w:abstractNumId w:val="3"/>
  </w:num>
  <w:num w:numId="9">
    <w:abstractNumId w:val="10"/>
  </w:num>
  <w:num w:numId="10">
    <w:abstractNumId w:val="7"/>
  </w:num>
  <w:num w:numId="11">
    <w:abstractNumId w:val="11"/>
  </w:num>
  <w:num w:numId="12">
    <w:abstractNumId w:val="12"/>
  </w:num>
  <w:num w:numId="13">
    <w:abstractNumId w:val="4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4768"/>
    <w:rsid w:val="00000663"/>
    <w:rsid w:val="00001403"/>
    <w:rsid w:val="000019A2"/>
    <w:rsid w:val="00003378"/>
    <w:rsid w:val="000034D9"/>
    <w:rsid w:val="00003A91"/>
    <w:rsid w:val="000049B7"/>
    <w:rsid w:val="00004C75"/>
    <w:rsid w:val="00004F2A"/>
    <w:rsid w:val="0000524F"/>
    <w:rsid w:val="00005818"/>
    <w:rsid w:val="0000672C"/>
    <w:rsid w:val="00006B34"/>
    <w:rsid w:val="0000742E"/>
    <w:rsid w:val="000076F1"/>
    <w:rsid w:val="00007A5B"/>
    <w:rsid w:val="00007B51"/>
    <w:rsid w:val="000114B1"/>
    <w:rsid w:val="000115F9"/>
    <w:rsid w:val="00013211"/>
    <w:rsid w:val="000135FC"/>
    <w:rsid w:val="00013869"/>
    <w:rsid w:val="00014F50"/>
    <w:rsid w:val="0001509C"/>
    <w:rsid w:val="0001536B"/>
    <w:rsid w:val="00015C0F"/>
    <w:rsid w:val="00015E0F"/>
    <w:rsid w:val="00015E58"/>
    <w:rsid w:val="00016F42"/>
    <w:rsid w:val="000176F5"/>
    <w:rsid w:val="00020227"/>
    <w:rsid w:val="00020369"/>
    <w:rsid w:val="00020B58"/>
    <w:rsid w:val="00020BEB"/>
    <w:rsid w:val="00021029"/>
    <w:rsid w:val="00021272"/>
    <w:rsid w:val="000216FD"/>
    <w:rsid w:val="00021F3C"/>
    <w:rsid w:val="00022402"/>
    <w:rsid w:val="0002286E"/>
    <w:rsid w:val="00022BE2"/>
    <w:rsid w:val="00022C8F"/>
    <w:rsid w:val="00023A65"/>
    <w:rsid w:val="000241CC"/>
    <w:rsid w:val="00024380"/>
    <w:rsid w:val="0002458C"/>
    <w:rsid w:val="000252D8"/>
    <w:rsid w:val="00025A69"/>
    <w:rsid w:val="00025FF1"/>
    <w:rsid w:val="0002758D"/>
    <w:rsid w:val="0002797D"/>
    <w:rsid w:val="0003029F"/>
    <w:rsid w:val="00030BC5"/>
    <w:rsid w:val="0003176A"/>
    <w:rsid w:val="00031948"/>
    <w:rsid w:val="00031FCC"/>
    <w:rsid w:val="000326AE"/>
    <w:rsid w:val="00033080"/>
    <w:rsid w:val="00035DDC"/>
    <w:rsid w:val="000363C5"/>
    <w:rsid w:val="000363E3"/>
    <w:rsid w:val="000366F0"/>
    <w:rsid w:val="000370AD"/>
    <w:rsid w:val="00040EA8"/>
    <w:rsid w:val="00041109"/>
    <w:rsid w:val="00041C27"/>
    <w:rsid w:val="00041CF1"/>
    <w:rsid w:val="00041E73"/>
    <w:rsid w:val="000421A6"/>
    <w:rsid w:val="00043734"/>
    <w:rsid w:val="00043B06"/>
    <w:rsid w:val="00043C9E"/>
    <w:rsid w:val="00043D5B"/>
    <w:rsid w:val="000440B2"/>
    <w:rsid w:val="00044C25"/>
    <w:rsid w:val="00044FDA"/>
    <w:rsid w:val="000450EA"/>
    <w:rsid w:val="00045A59"/>
    <w:rsid w:val="000472DC"/>
    <w:rsid w:val="000500DB"/>
    <w:rsid w:val="000504AB"/>
    <w:rsid w:val="000505D5"/>
    <w:rsid w:val="0005105F"/>
    <w:rsid w:val="000511D7"/>
    <w:rsid w:val="000522F2"/>
    <w:rsid w:val="0005274C"/>
    <w:rsid w:val="00053651"/>
    <w:rsid w:val="00053FC7"/>
    <w:rsid w:val="000540FD"/>
    <w:rsid w:val="00055063"/>
    <w:rsid w:val="000557D7"/>
    <w:rsid w:val="00055BFF"/>
    <w:rsid w:val="00055F83"/>
    <w:rsid w:val="00060281"/>
    <w:rsid w:val="000602F1"/>
    <w:rsid w:val="00060699"/>
    <w:rsid w:val="00061C83"/>
    <w:rsid w:val="00061E80"/>
    <w:rsid w:val="000621D6"/>
    <w:rsid w:val="00062C43"/>
    <w:rsid w:val="00063302"/>
    <w:rsid w:val="00063387"/>
    <w:rsid w:val="000635D2"/>
    <w:rsid w:val="0006484D"/>
    <w:rsid w:val="00064940"/>
    <w:rsid w:val="00065145"/>
    <w:rsid w:val="000655E4"/>
    <w:rsid w:val="00065E30"/>
    <w:rsid w:val="00066605"/>
    <w:rsid w:val="00066BF6"/>
    <w:rsid w:val="000673A1"/>
    <w:rsid w:val="00067ABA"/>
    <w:rsid w:val="0007034C"/>
    <w:rsid w:val="00070DE9"/>
    <w:rsid w:val="00070F1C"/>
    <w:rsid w:val="00071B02"/>
    <w:rsid w:val="000725A1"/>
    <w:rsid w:val="00073F3A"/>
    <w:rsid w:val="00073F55"/>
    <w:rsid w:val="00074DC3"/>
    <w:rsid w:val="00075254"/>
    <w:rsid w:val="00075944"/>
    <w:rsid w:val="00076086"/>
    <w:rsid w:val="00080EC7"/>
    <w:rsid w:val="0008105D"/>
    <w:rsid w:val="00081580"/>
    <w:rsid w:val="00081A6F"/>
    <w:rsid w:val="000834A6"/>
    <w:rsid w:val="000841D2"/>
    <w:rsid w:val="000851F7"/>
    <w:rsid w:val="00085B1D"/>
    <w:rsid w:val="000868E7"/>
    <w:rsid w:val="000873B1"/>
    <w:rsid w:val="00087614"/>
    <w:rsid w:val="00087DFC"/>
    <w:rsid w:val="00090134"/>
    <w:rsid w:val="0009033A"/>
    <w:rsid w:val="000904B4"/>
    <w:rsid w:val="00090FAD"/>
    <w:rsid w:val="00091580"/>
    <w:rsid w:val="00091626"/>
    <w:rsid w:val="0009213D"/>
    <w:rsid w:val="0009222B"/>
    <w:rsid w:val="0009271B"/>
    <w:rsid w:val="00093153"/>
    <w:rsid w:val="00094BF3"/>
    <w:rsid w:val="00095869"/>
    <w:rsid w:val="00095F16"/>
    <w:rsid w:val="000961A4"/>
    <w:rsid w:val="000962E4"/>
    <w:rsid w:val="00097797"/>
    <w:rsid w:val="000A0961"/>
    <w:rsid w:val="000A1B05"/>
    <w:rsid w:val="000A1C94"/>
    <w:rsid w:val="000A26B6"/>
    <w:rsid w:val="000A2DEE"/>
    <w:rsid w:val="000A48EE"/>
    <w:rsid w:val="000A511A"/>
    <w:rsid w:val="000A7108"/>
    <w:rsid w:val="000B0808"/>
    <w:rsid w:val="000B15AE"/>
    <w:rsid w:val="000B191D"/>
    <w:rsid w:val="000B1950"/>
    <w:rsid w:val="000B19F0"/>
    <w:rsid w:val="000B1DCD"/>
    <w:rsid w:val="000B1F7B"/>
    <w:rsid w:val="000B2ACB"/>
    <w:rsid w:val="000B33AE"/>
    <w:rsid w:val="000B3A97"/>
    <w:rsid w:val="000B3CD8"/>
    <w:rsid w:val="000B3CDD"/>
    <w:rsid w:val="000B44B5"/>
    <w:rsid w:val="000B47BE"/>
    <w:rsid w:val="000B5602"/>
    <w:rsid w:val="000B5CFF"/>
    <w:rsid w:val="000B6A28"/>
    <w:rsid w:val="000B718E"/>
    <w:rsid w:val="000B7822"/>
    <w:rsid w:val="000C0022"/>
    <w:rsid w:val="000C042A"/>
    <w:rsid w:val="000C06B9"/>
    <w:rsid w:val="000C0D59"/>
    <w:rsid w:val="000C2919"/>
    <w:rsid w:val="000C2ECE"/>
    <w:rsid w:val="000C3A1B"/>
    <w:rsid w:val="000C47E7"/>
    <w:rsid w:val="000C5079"/>
    <w:rsid w:val="000C5176"/>
    <w:rsid w:val="000C5B57"/>
    <w:rsid w:val="000C5D29"/>
    <w:rsid w:val="000C6AF4"/>
    <w:rsid w:val="000C7059"/>
    <w:rsid w:val="000C72F7"/>
    <w:rsid w:val="000C73FD"/>
    <w:rsid w:val="000C7940"/>
    <w:rsid w:val="000C7DE1"/>
    <w:rsid w:val="000D0C16"/>
    <w:rsid w:val="000D14C4"/>
    <w:rsid w:val="000D199B"/>
    <w:rsid w:val="000D1A1A"/>
    <w:rsid w:val="000D1B55"/>
    <w:rsid w:val="000D1EAE"/>
    <w:rsid w:val="000D1EC7"/>
    <w:rsid w:val="000D2AD6"/>
    <w:rsid w:val="000D2CB1"/>
    <w:rsid w:val="000D2F28"/>
    <w:rsid w:val="000D485A"/>
    <w:rsid w:val="000D6B68"/>
    <w:rsid w:val="000E0147"/>
    <w:rsid w:val="000E0B63"/>
    <w:rsid w:val="000E2221"/>
    <w:rsid w:val="000E3BBE"/>
    <w:rsid w:val="000E3F2D"/>
    <w:rsid w:val="000E43F3"/>
    <w:rsid w:val="000E451E"/>
    <w:rsid w:val="000E4719"/>
    <w:rsid w:val="000E47C2"/>
    <w:rsid w:val="000E5707"/>
    <w:rsid w:val="000E5779"/>
    <w:rsid w:val="000E58E9"/>
    <w:rsid w:val="000E5A81"/>
    <w:rsid w:val="000E66E8"/>
    <w:rsid w:val="000E67A8"/>
    <w:rsid w:val="000E7800"/>
    <w:rsid w:val="000E7E08"/>
    <w:rsid w:val="000F068D"/>
    <w:rsid w:val="000F08E6"/>
    <w:rsid w:val="000F0986"/>
    <w:rsid w:val="000F10E8"/>
    <w:rsid w:val="000F158B"/>
    <w:rsid w:val="000F2872"/>
    <w:rsid w:val="000F295D"/>
    <w:rsid w:val="000F3044"/>
    <w:rsid w:val="000F45C1"/>
    <w:rsid w:val="000F4A7B"/>
    <w:rsid w:val="000F4DDD"/>
    <w:rsid w:val="000F4E1C"/>
    <w:rsid w:val="000F5D6B"/>
    <w:rsid w:val="000F6205"/>
    <w:rsid w:val="000F6661"/>
    <w:rsid w:val="00100D83"/>
    <w:rsid w:val="00100E10"/>
    <w:rsid w:val="001018BE"/>
    <w:rsid w:val="00102134"/>
    <w:rsid w:val="00103213"/>
    <w:rsid w:val="001033EB"/>
    <w:rsid w:val="0010383B"/>
    <w:rsid w:val="00103A74"/>
    <w:rsid w:val="00103D73"/>
    <w:rsid w:val="00104463"/>
    <w:rsid w:val="001049C8"/>
    <w:rsid w:val="00104EC6"/>
    <w:rsid w:val="0010501C"/>
    <w:rsid w:val="00105066"/>
    <w:rsid w:val="00106176"/>
    <w:rsid w:val="00106202"/>
    <w:rsid w:val="0010639E"/>
    <w:rsid w:val="00106ED6"/>
    <w:rsid w:val="00106F7C"/>
    <w:rsid w:val="00107192"/>
    <w:rsid w:val="001072AB"/>
    <w:rsid w:val="00107383"/>
    <w:rsid w:val="00107427"/>
    <w:rsid w:val="00110FD6"/>
    <w:rsid w:val="00111BAD"/>
    <w:rsid w:val="00111C73"/>
    <w:rsid w:val="001120E8"/>
    <w:rsid w:val="00112545"/>
    <w:rsid w:val="001126CF"/>
    <w:rsid w:val="00112A6C"/>
    <w:rsid w:val="00113B59"/>
    <w:rsid w:val="00114AB3"/>
    <w:rsid w:val="00115646"/>
    <w:rsid w:val="00115C87"/>
    <w:rsid w:val="001179A8"/>
    <w:rsid w:val="00117EB8"/>
    <w:rsid w:val="0012076A"/>
    <w:rsid w:val="001219C7"/>
    <w:rsid w:val="00121F76"/>
    <w:rsid w:val="00122421"/>
    <w:rsid w:val="00122C2B"/>
    <w:rsid w:val="00123647"/>
    <w:rsid w:val="0012389A"/>
    <w:rsid w:val="00123BF1"/>
    <w:rsid w:val="00123D9A"/>
    <w:rsid w:val="00124FF5"/>
    <w:rsid w:val="0012623E"/>
    <w:rsid w:val="0012623F"/>
    <w:rsid w:val="00127001"/>
    <w:rsid w:val="001277BD"/>
    <w:rsid w:val="00127BA7"/>
    <w:rsid w:val="00130130"/>
    <w:rsid w:val="0013096B"/>
    <w:rsid w:val="00132F57"/>
    <w:rsid w:val="001336BA"/>
    <w:rsid w:val="001341CB"/>
    <w:rsid w:val="001343DE"/>
    <w:rsid w:val="00134FE2"/>
    <w:rsid w:val="001357ED"/>
    <w:rsid w:val="0013698F"/>
    <w:rsid w:val="00137E86"/>
    <w:rsid w:val="001406A4"/>
    <w:rsid w:val="00141305"/>
    <w:rsid w:val="00142912"/>
    <w:rsid w:val="0014333A"/>
    <w:rsid w:val="00144383"/>
    <w:rsid w:val="0014544D"/>
    <w:rsid w:val="00145B05"/>
    <w:rsid w:val="00145F95"/>
    <w:rsid w:val="00146786"/>
    <w:rsid w:val="00146B41"/>
    <w:rsid w:val="00146E4E"/>
    <w:rsid w:val="001474FE"/>
    <w:rsid w:val="00147522"/>
    <w:rsid w:val="0014769C"/>
    <w:rsid w:val="00147869"/>
    <w:rsid w:val="00147898"/>
    <w:rsid w:val="00147C4C"/>
    <w:rsid w:val="001500C7"/>
    <w:rsid w:val="001504AA"/>
    <w:rsid w:val="001507B9"/>
    <w:rsid w:val="00150842"/>
    <w:rsid w:val="001519BB"/>
    <w:rsid w:val="00151C25"/>
    <w:rsid w:val="00152557"/>
    <w:rsid w:val="00152874"/>
    <w:rsid w:val="00152B4A"/>
    <w:rsid w:val="0015363A"/>
    <w:rsid w:val="00153C01"/>
    <w:rsid w:val="0015490A"/>
    <w:rsid w:val="00155489"/>
    <w:rsid w:val="00155C2A"/>
    <w:rsid w:val="00155C7E"/>
    <w:rsid w:val="00156506"/>
    <w:rsid w:val="00156A65"/>
    <w:rsid w:val="001574C8"/>
    <w:rsid w:val="00157DD5"/>
    <w:rsid w:val="0016056D"/>
    <w:rsid w:val="0016111B"/>
    <w:rsid w:val="001612B2"/>
    <w:rsid w:val="0016135C"/>
    <w:rsid w:val="00162AA6"/>
    <w:rsid w:val="00163629"/>
    <w:rsid w:val="001637B2"/>
    <w:rsid w:val="00163995"/>
    <w:rsid w:val="00164641"/>
    <w:rsid w:val="00164785"/>
    <w:rsid w:val="00166CCF"/>
    <w:rsid w:val="00167DB7"/>
    <w:rsid w:val="00167EFB"/>
    <w:rsid w:val="001710DB"/>
    <w:rsid w:val="00171B82"/>
    <w:rsid w:val="00172A41"/>
    <w:rsid w:val="001735DD"/>
    <w:rsid w:val="0017392D"/>
    <w:rsid w:val="001745F3"/>
    <w:rsid w:val="00174F70"/>
    <w:rsid w:val="001758BB"/>
    <w:rsid w:val="00175B9A"/>
    <w:rsid w:val="00175F5B"/>
    <w:rsid w:val="00176226"/>
    <w:rsid w:val="0017657E"/>
    <w:rsid w:val="00177055"/>
    <w:rsid w:val="00177BCF"/>
    <w:rsid w:val="00180672"/>
    <w:rsid w:val="00180F1C"/>
    <w:rsid w:val="001814F6"/>
    <w:rsid w:val="00181D95"/>
    <w:rsid w:val="00181F93"/>
    <w:rsid w:val="001823FB"/>
    <w:rsid w:val="001832F5"/>
    <w:rsid w:val="00183B57"/>
    <w:rsid w:val="00183E80"/>
    <w:rsid w:val="0018441A"/>
    <w:rsid w:val="00184C2F"/>
    <w:rsid w:val="00185961"/>
    <w:rsid w:val="001863A1"/>
    <w:rsid w:val="0018671C"/>
    <w:rsid w:val="00186C99"/>
    <w:rsid w:val="00190944"/>
    <w:rsid w:val="00190C8C"/>
    <w:rsid w:val="00191F34"/>
    <w:rsid w:val="00192C16"/>
    <w:rsid w:val="00192E0C"/>
    <w:rsid w:val="0019389A"/>
    <w:rsid w:val="001940A9"/>
    <w:rsid w:val="001949F4"/>
    <w:rsid w:val="00194DE1"/>
    <w:rsid w:val="00194F7E"/>
    <w:rsid w:val="00196C1C"/>
    <w:rsid w:val="00197945"/>
    <w:rsid w:val="001A017F"/>
    <w:rsid w:val="001A0579"/>
    <w:rsid w:val="001A0A16"/>
    <w:rsid w:val="001A0FCD"/>
    <w:rsid w:val="001A13A3"/>
    <w:rsid w:val="001A242C"/>
    <w:rsid w:val="001A2FF4"/>
    <w:rsid w:val="001A3E8A"/>
    <w:rsid w:val="001A424D"/>
    <w:rsid w:val="001A4539"/>
    <w:rsid w:val="001A54A7"/>
    <w:rsid w:val="001A54E3"/>
    <w:rsid w:val="001A5B84"/>
    <w:rsid w:val="001A5C88"/>
    <w:rsid w:val="001A6C00"/>
    <w:rsid w:val="001A6C92"/>
    <w:rsid w:val="001A7161"/>
    <w:rsid w:val="001B0E24"/>
    <w:rsid w:val="001B1178"/>
    <w:rsid w:val="001B1FC5"/>
    <w:rsid w:val="001B244B"/>
    <w:rsid w:val="001B3903"/>
    <w:rsid w:val="001B449D"/>
    <w:rsid w:val="001B46E6"/>
    <w:rsid w:val="001B4D1F"/>
    <w:rsid w:val="001B5041"/>
    <w:rsid w:val="001B5EF1"/>
    <w:rsid w:val="001B6C40"/>
    <w:rsid w:val="001B7111"/>
    <w:rsid w:val="001B7124"/>
    <w:rsid w:val="001B777F"/>
    <w:rsid w:val="001B7ADB"/>
    <w:rsid w:val="001C047E"/>
    <w:rsid w:val="001C07C9"/>
    <w:rsid w:val="001C0C7A"/>
    <w:rsid w:val="001C0F9F"/>
    <w:rsid w:val="001C172A"/>
    <w:rsid w:val="001C1DC1"/>
    <w:rsid w:val="001C1EBC"/>
    <w:rsid w:val="001C3B6C"/>
    <w:rsid w:val="001C3BFE"/>
    <w:rsid w:val="001C4089"/>
    <w:rsid w:val="001C4A57"/>
    <w:rsid w:val="001C5E28"/>
    <w:rsid w:val="001C657A"/>
    <w:rsid w:val="001C6E9E"/>
    <w:rsid w:val="001C7542"/>
    <w:rsid w:val="001D0387"/>
    <w:rsid w:val="001D0C0E"/>
    <w:rsid w:val="001D0C8E"/>
    <w:rsid w:val="001D1642"/>
    <w:rsid w:val="001D21AC"/>
    <w:rsid w:val="001D21F3"/>
    <w:rsid w:val="001D232C"/>
    <w:rsid w:val="001D3554"/>
    <w:rsid w:val="001D3F4D"/>
    <w:rsid w:val="001D3FBD"/>
    <w:rsid w:val="001D420E"/>
    <w:rsid w:val="001D4A67"/>
    <w:rsid w:val="001D4A9B"/>
    <w:rsid w:val="001D642A"/>
    <w:rsid w:val="001D7083"/>
    <w:rsid w:val="001D76BC"/>
    <w:rsid w:val="001D76FF"/>
    <w:rsid w:val="001E1555"/>
    <w:rsid w:val="001E15AF"/>
    <w:rsid w:val="001E1F15"/>
    <w:rsid w:val="001E2289"/>
    <w:rsid w:val="001E241A"/>
    <w:rsid w:val="001E2F16"/>
    <w:rsid w:val="001E33DB"/>
    <w:rsid w:val="001E3558"/>
    <w:rsid w:val="001E37E3"/>
    <w:rsid w:val="001E38F6"/>
    <w:rsid w:val="001E3937"/>
    <w:rsid w:val="001E405B"/>
    <w:rsid w:val="001E42D3"/>
    <w:rsid w:val="001E4EBC"/>
    <w:rsid w:val="001E4FA2"/>
    <w:rsid w:val="001E518C"/>
    <w:rsid w:val="001E5C0A"/>
    <w:rsid w:val="001E63F7"/>
    <w:rsid w:val="001E6679"/>
    <w:rsid w:val="001E692A"/>
    <w:rsid w:val="001E7B3D"/>
    <w:rsid w:val="001F03F4"/>
    <w:rsid w:val="001F040E"/>
    <w:rsid w:val="001F06E0"/>
    <w:rsid w:val="001F0DAC"/>
    <w:rsid w:val="001F1152"/>
    <w:rsid w:val="001F2B11"/>
    <w:rsid w:val="001F4559"/>
    <w:rsid w:val="001F535B"/>
    <w:rsid w:val="001F5E30"/>
    <w:rsid w:val="001F617D"/>
    <w:rsid w:val="001F693E"/>
    <w:rsid w:val="001F714D"/>
    <w:rsid w:val="001F765B"/>
    <w:rsid w:val="00200A30"/>
    <w:rsid w:val="00200BDD"/>
    <w:rsid w:val="002012BC"/>
    <w:rsid w:val="00204178"/>
    <w:rsid w:val="00204D96"/>
    <w:rsid w:val="00204F0F"/>
    <w:rsid w:val="00204F82"/>
    <w:rsid w:val="002053CA"/>
    <w:rsid w:val="00205A36"/>
    <w:rsid w:val="00205DB3"/>
    <w:rsid w:val="0020653D"/>
    <w:rsid w:val="00211AA5"/>
    <w:rsid w:val="00211C43"/>
    <w:rsid w:val="00211F53"/>
    <w:rsid w:val="00212FED"/>
    <w:rsid w:val="0021333D"/>
    <w:rsid w:val="00213F01"/>
    <w:rsid w:val="002149CA"/>
    <w:rsid w:val="00215417"/>
    <w:rsid w:val="00215C27"/>
    <w:rsid w:val="00216546"/>
    <w:rsid w:val="00217A94"/>
    <w:rsid w:val="00217B5C"/>
    <w:rsid w:val="00220126"/>
    <w:rsid w:val="002219AE"/>
    <w:rsid w:val="00221B20"/>
    <w:rsid w:val="00222139"/>
    <w:rsid w:val="00222460"/>
    <w:rsid w:val="00222928"/>
    <w:rsid w:val="00223A74"/>
    <w:rsid w:val="00223BBE"/>
    <w:rsid w:val="00224A29"/>
    <w:rsid w:val="00225170"/>
    <w:rsid w:val="00225184"/>
    <w:rsid w:val="0022570A"/>
    <w:rsid w:val="00226FD8"/>
    <w:rsid w:val="002308E7"/>
    <w:rsid w:val="00230B18"/>
    <w:rsid w:val="00232B7F"/>
    <w:rsid w:val="00232F5E"/>
    <w:rsid w:val="00233793"/>
    <w:rsid w:val="00234C34"/>
    <w:rsid w:val="002356BB"/>
    <w:rsid w:val="002369D7"/>
    <w:rsid w:val="00237938"/>
    <w:rsid w:val="0024087F"/>
    <w:rsid w:val="00241081"/>
    <w:rsid w:val="00242309"/>
    <w:rsid w:val="00242AF8"/>
    <w:rsid w:val="00243352"/>
    <w:rsid w:val="00243565"/>
    <w:rsid w:val="00244B8D"/>
    <w:rsid w:val="00245047"/>
    <w:rsid w:val="002459CD"/>
    <w:rsid w:val="00245C0F"/>
    <w:rsid w:val="002472B1"/>
    <w:rsid w:val="00251371"/>
    <w:rsid w:val="00251A75"/>
    <w:rsid w:val="00253674"/>
    <w:rsid w:val="002556B4"/>
    <w:rsid w:val="00255B49"/>
    <w:rsid w:val="00256552"/>
    <w:rsid w:val="00256C6A"/>
    <w:rsid w:val="00257175"/>
    <w:rsid w:val="00257300"/>
    <w:rsid w:val="00257F78"/>
    <w:rsid w:val="00260240"/>
    <w:rsid w:val="00263806"/>
    <w:rsid w:val="00263811"/>
    <w:rsid w:val="00267BFC"/>
    <w:rsid w:val="00267FA0"/>
    <w:rsid w:val="00271A08"/>
    <w:rsid w:val="00271D62"/>
    <w:rsid w:val="002720D6"/>
    <w:rsid w:val="00272B6B"/>
    <w:rsid w:val="00272CBA"/>
    <w:rsid w:val="00273CED"/>
    <w:rsid w:val="00273DFF"/>
    <w:rsid w:val="002744BE"/>
    <w:rsid w:val="00274700"/>
    <w:rsid w:val="00274847"/>
    <w:rsid w:val="00274D75"/>
    <w:rsid w:val="002750DA"/>
    <w:rsid w:val="00275842"/>
    <w:rsid w:val="00275B83"/>
    <w:rsid w:val="002768A4"/>
    <w:rsid w:val="00277428"/>
    <w:rsid w:val="00277CFE"/>
    <w:rsid w:val="00277EDE"/>
    <w:rsid w:val="002801DC"/>
    <w:rsid w:val="0028087D"/>
    <w:rsid w:val="00280982"/>
    <w:rsid w:val="00280A9C"/>
    <w:rsid w:val="00280FF6"/>
    <w:rsid w:val="00281057"/>
    <w:rsid w:val="00281EF7"/>
    <w:rsid w:val="0028212B"/>
    <w:rsid w:val="00282A6A"/>
    <w:rsid w:val="00283651"/>
    <w:rsid w:val="00283EAB"/>
    <w:rsid w:val="0028539F"/>
    <w:rsid w:val="0028561F"/>
    <w:rsid w:val="0028608C"/>
    <w:rsid w:val="00286AF4"/>
    <w:rsid w:val="002873EB"/>
    <w:rsid w:val="00287451"/>
    <w:rsid w:val="00287783"/>
    <w:rsid w:val="00287CA3"/>
    <w:rsid w:val="0029011B"/>
    <w:rsid w:val="00290A00"/>
    <w:rsid w:val="00291881"/>
    <w:rsid w:val="00291EFB"/>
    <w:rsid w:val="002926DD"/>
    <w:rsid w:val="002933BA"/>
    <w:rsid w:val="0029420B"/>
    <w:rsid w:val="00294716"/>
    <w:rsid w:val="002948B7"/>
    <w:rsid w:val="002960AD"/>
    <w:rsid w:val="002965EF"/>
    <w:rsid w:val="002968AA"/>
    <w:rsid w:val="00297920"/>
    <w:rsid w:val="002A08E7"/>
    <w:rsid w:val="002A0C4C"/>
    <w:rsid w:val="002A1F17"/>
    <w:rsid w:val="002A2D7E"/>
    <w:rsid w:val="002A2E91"/>
    <w:rsid w:val="002A4805"/>
    <w:rsid w:val="002A4B30"/>
    <w:rsid w:val="002A57A8"/>
    <w:rsid w:val="002B1484"/>
    <w:rsid w:val="002B19B8"/>
    <w:rsid w:val="002B1BC4"/>
    <w:rsid w:val="002B1CAE"/>
    <w:rsid w:val="002B1FAE"/>
    <w:rsid w:val="002B27AD"/>
    <w:rsid w:val="002B3B03"/>
    <w:rsid w:val="002B421E"/>
    <w:rsid w:val="002B53C0"/>
    <w:rsid w:val="002B53F7"/>
    <w:rsid w:val="002B6080"/>
    <w:rsid w:val="002B6701"/>
    <w:rsid w:val="002B69AC"/>
    <w:rsid w:val="002B6AE1"/>
    <w:rsid w:val="002B6D03"/>
    <w:rsid w:val="002B7B8B"/>
    <w:rsid w:val="002C194D"/>
    <w:rsid w:val="002C375F"/>
    <w:rsid w:val="002C4074"/>
    <w:rsid w:val="002C4B90"/>
    <w:rsid w:val="002C55DF"/>
    <w:rsid w:val="002C6194"/>
    <w:rsid w:val="002C6AC3"/>
    <w:rsid w:val="002C6B28"/>
    <w:rsid w:val="002C74B4"/>
    <w:rsid w:val="002C7E87"/>
    <w:rsid w:val="002C7F30"/>
    <w:rsid w:val="002C7F60"/>
    <w:rsid w:val="002D04BB"/>
    <w:rsid w:val="002D0CF6"/>
    <w:rsid w:val="002D0D27"/>
    <w:rsid w:val="002D1AAF"/>
    <w:rsid w:val="002D2630"/>
    <w:rsid w:val="002D4A0F"/>
    <w:rsid w:val="002D5040"/>
    <w:rsid w:val="002D5C89"/>
    <w:rsid w:val="002D6976"/>
    <w:rsid w:val="002E01D5"/>
    <w:rsid w:val="002E0D08"/>
    <w:rsid w:val="002E1C66"/>
    <w:rsid w:val="002E1E3A"/>
    <w:rsid w:val="002E1FCC"/>
    <w:rsid w:val="002E2002"/>
    <w:rsid w:val="002E24F3"/>
    <w:rsid w:val="002E3879"/>
    <w:rsid w:val="002E3AAB"/>
    <w:rsid w:val="002E3B43"/>
    <w:rsid w:val="002E3BB9"/>
    <w:rsid w:val="002E49D6"/>
    <w:rsid w:val="002E4CE7"/>
    <w:rsid w:val="002E5B53"/>
    <w:rsid w:val="002E5F54"/>
    <w:rsid w:val="002E616C"/>
    <w:rsid w:val="002E6A6F"/>
    <w:rsid w:val="002E75B0"/>
    <w:rsid w:val="002E76AD"/>
    <w:rsid w:val="002F10E8"/>
    <w:rsid w:val="002F27E5"/>
    <w:rsid w:val="002F2F0D"/>
    <w:rsid w:val="002F3D9B"/>
    <w:rsid w:val="002F4C14"/>
    <w:rsid w:val="002F5A74"/>
    <w:rsid w:val="002F74D2"/>
    <w:rsid w:val="002F7A28"/>
    <w:rsid w:val="00300B3D"/>
    <w:rsid w:val="00301445"/>
    <w:rsid w:val="0030173B"/>
    <w:rsid w:val="003029B0"/>
    <w:rsid w:val="00302D7D"/>
    <w:rsid w:val="00306144"/>
    <w:rsid w:val="00306470"/>
    <w:rsid w:val="00306B37"/>
    <w:rsid w:val="00306BF2"/>
    <w:rsid w:val="00306FB6"/>
    <w:rsid w:val="00307525"/>
    <w:rsid w:val="00307B8D"/>
    <w:rsid w:val="00307DC6"/>
    <w:rsid w:val="00310174"/>
    <w:rsid w:val="00310563"/>
    <w:rsid w:val="00310F9F"/>
    <w:rsid w:val="00312057"/>
    <w:rsid w:val="003120FD"/>
    <w:rsid w:val="0031227E"/>
    <w:rsid w:val="0031338D"/>
    <w:rsid w:val="0031451E"/>
    <w:rsid w:val="00314991"/>
    <w:rsid w:val="00315147"/>
    <w:rsid w:val="00315EA4"/>
    <w:rsid w:val="00316003"/>
    <w:rsid w:val="003171FD"/>
    <w:rsid w:val="003175A7"/>
    <w:rsid w:val="00317A3F"/>
    <w:rsid w:val="00317C76"/>
    <w:rsid w:val="0032056C"/>
    <w:rsid w:val="003208EB"/>
    <w:rsid w:val="003212FD"/>
    <w:rsid w:val="0032174B"/>
    <w:rsid w:val="00322134"/>
    <w:rsid w:val="00322D70"/>
    <w:rsid w:val="00323A15"/>
    <w:rsid w:val="00323C5E"/>
    <w:rsid w:val="00324545"/>
    <w:rsid w:val="0032503F"/>
    <w:rsid w:val="00326261"/>
    <w:rsid w:val="00326575"/>
    <w:rsid w:val="00326A61"/>
    <w:rsid w:val="003300D2"/>
    <w:rsid w:val="0033078E"/>
    <w:rsid w:val="00330913"/>
    <w:rsid w:val="00331079"/>
    <w:rsid w:val="00331179"/>
    <w:rsid w:val="00331AB2"/>
    <w:rsid w:val="00332547"/>
    <w:rsid w:val="00332C65"/>
    <w:rsid w:val="003340B2"/>
    <w:rsid w:val="00334408"/>
    <w:rsid w:val="00334515"/>
    <w:rsid w:val="00335111"/>
    <w:rsid w:val="00335125"/>
    <w:rsid w:val="003356AE"/>
    <w:rsid w:val="00336025"/>
    <w:rsid w:val="003361A7"/>
    <w:rsid w:val="003374DE"/>
    <w:rsid w:val="003377BD"/>
    <w:rsid w:val="00337D46"/>
    <w:rsid w:val="003402C8"/>
    <w:rsid w:val="003419FE"/>
    <w:rsid w:val="00341DFE"/>
    <w:rsid w:val="003436A5"/>
    <w:rsid w:val="003439AC"/>
    <w:rsid w:val="0034407D"/>
    <w:rsid w:val="003448B1"/>
    <w:rsid w:val="00344A87"/>
    <w:rsid w:val="0034624C"/>
    <w:rsid w:val="0034680F"/>
    <w:rsid w:val="00346B99"/>
    <w:rsid w:val="00347250"/>
    <w:rsid w:val="00351217"/>
    <w:rsid w:val="0035132E"/>
    <w:rsid w:val="0035147C"/>
    <w:rsid w:val="0035157E"/>
    <w:rsid w:val="00352043"/>
    <w:rsid w:val="0035261B"/>
    <w:rsid w:val="00352C2C"/>
    <w:rsid w:val="00353852"/>
    <w:rsid w:val="0035406F"/>
    <w:rsid w:val="00354261"/>
    <w:rsid w:val="00354810"/>
    <w:rsid w:val="00354EF3"/>
    <w:rsid w:val="003577B0"/>
    <w:rsid w:val="00357EFB"/>
    <w:rsid w:val="00360006"/>
    <w:rsid w:val="0036010E"/>
    <w:rsid w:val="003608BF"/>
    <w:rsid w:val="003609B1"/>
    <w:rsid w:val="00360C30"/>
    <w:rsid w:val="00360EFD"/>
    <w:rsid w:val="00360FC5"/>
    <w:rsid w:val="00361580"/>
    <w:rsid w:val="00362BC1"/>
    <w:rsid w:val="00363173"/>
    <w:rsid w:val="00363B83"/>
    <w:rsid w:val="00363B97"/>
    <w:rsid w:val="00363BEC"/>
    <w:rsid w:val="00364451"/>
    <w:rsid w:val="00365135"/>
    <w:rsid w:val="00365201"/>
    <w:rsid w:val="00365F84"/>
    <w:rsid w:val="003669E0"/>
    <w:rsid w:val="003676BB"/>
    <w:rsid w:val="003701AE"/>
    <w:rsid w:val="0037075E"/>
    <w:rsid w:val="003709DA"/>
    <w:rsid w:val="00370BBF"/>
    <w:rsid w:val="00371061"/>
    <w:rsid w:val="00371750"/>
    <w:rsid w:val="00371B20"/>
    <w:rsid w:val="00371BAD"/>
    <w:rsid w:val="00372BB3"/>
    <w:rsid w:val="003735C0"/>
    <w:rsid w:val="003736BA"/>
    <w:rsid w:val="003738E1"/>
    <w:rsid w:val="003739CE"/>
    <w:rsid w:val="00375963"/>
    <w:rsid w:val="0037756A"/>
    <w:rsid w:val="00377BCF"/>
    <w:rsid w:val="003807B7"/>
    <w:rsid w:val="003811F1"/>
    <w:rsid w:val="00381F78"/>
    <w:rsid w:val="00382354"/>
    <w:rsid w:val="003831C6"/>
    <w:rsid w:val="003838A0"/>
    <w:rsid w:val="00384D10"/>
    <w:rsid w:val="00384D21"/>
    <w:rsid w:val="00385095"/>
    <w:rsid w:val="003850F7"/>
    <w:rsid w:val="0038557D"/>
    <w:rsid w:val="003857F0"/>
    <w:rsid w:val="00385827"/>
    <w:rsid w:val="003858F9"/>
    <w:rsid w:val="00385BFB"/>
    <w:rsid w:val="00386422"/>
    <w:rsid w:val="00386574"/>
    <w:rsid w:val="0038788B"/>
    <w:rsid w:val="0039024B"/>
    <w:rsid w:val="0039081C"/>
    <w:rsid w:val="00391612"/>
    <w:rsid w:val="00392008"/>
    <w:rsid w:val="00392A9E"/>
    <w:rsid w:val="00392B52"/>
    <w:rsid w:val="00393725"/>
    <w:rsid w:val="00394341"/>
    <w:rsid w:val="0039502A"/>
    <w:rsid w:val="0039648A"/>
    <w:rsid w:val="0039678B"/>
    <w:rsid w:val="00396A73"/>
    <w:rsid w:val="0039729D"/>
    <w:rsid w:val="00397497"/>
    <w:rsid w:val="0039784E"/>
    <w:rsid w:val="00397978"/>
    <w:rsid w:val="003A046F"/>
    <w:rsid w:val="003A0E91"/>
    <w:rsid w:val="003A119A"/>
    <w:rsid w:val="003A1600"/>
    <w:rsid w:val="003A1A3F"/>
    <w:rsid w:val="003A1F13"/>
    <w:rsid w:val="003A259F"/>
    <w:rsid w:val="003A2A33"/>
    <w:rsid w:val="003A3070"/>
    <w:rsid w:val="003A352D"/>
    <w:rsid w:val="003A3C57"/>
    <w:rsid w:val="003A4576"/>
    <w:rsid w:val="003A47A4"/>
    <w:rsid w:val="003A4F7F"/>
    <w:rsid w:val="003A54DB"/>
    <w:rsid w:val="003A590C"/>
    <w:rsid w:val="003A5BFB"/>
    <w:rsid w:val="003A5FC5"/>
    <w:rsid w:val="003A66AF"/>
    <w:rsid w:val="003B05E0"/>
    <w:rsid w:val="003B080C"/>
    <w:rsid w:val="003B0B8C"/>
    <w:rsid w:val="003B0E37"/>
    <w:rsid w:val="003B129C"/>
    <w:rsid w:val="003B1BAE"/>
    <w:rsid w:val="003B275B"/>
    <w:rsid w:val="003B2E38"/>
    <w:rsid w:val="003B2EE0"/>
    <w:rsid w:val="003B39DD"/>
    <w:rsid w:val="003B40F3"/>
    <w:rsid w:val="003B44E9"/>
    <w:rsid w:val="003B4736"/>
    <w:rsid w:val="003B4A9D"/>
    <w:rsid w:val="003B4DF4"/>
    <w:rsid w:val="003B4E91"/>
    <w:rsid w:val="003B569B"/>
    <w:rsid w:val="003B6212"/>
    <w:rsid w:val="003B6ABA"/>
    <w:rsid w:val="003B7699"/>
    <w:rsid w:val="003B7787"/>
    <w:rsid w:val="003C0CB4"/>
    <w:rsid w:val="003C1AF5"/>
    <w:rsid w:val="003C1CDA"/>
    <w:rsid w:val="003C32FD"/>
    <w:rsid w:val="003C3CED"/>
    <w:rsid w:val="003C41A5"/>
    <w:rsid w:val="003C4446"/>
    <w:rsid w:val="003C4856"/>
    <w:rsid w:val="003C546D"/>
    <w:rsid w:val="003C5663"/>
    <w:rsid w:val="003C7E8D"/>
    <w:rsid w:val="003D0FD7"/>
    <w:rsid w:val="003D129A"/>
    <w:rsid w:val="003D1A1E"/>
    <w:rsid w:val="003D2238"/>
    <w:rsid w:val="003D2D75"/>
    <w:rsid w:val="003D2F4E"/>
    <w:rsid w:val="003D3473"/>
    <w:rsid w:val="003D36A4"/>
    <w:rsid w:val="003D3B35"/>
    <w:rsid w:val="003D4804"/>
    <w:rsid w:val="003D4C1E"/>
    <w:rsid w:val="003D535F"/>
    <w:rsid w:val="003D64E1"/>
    <w:rsid w:val="003D7460"/>
    <w:rsid w:val="003E0AFD"/>
    <w:rsid w:val="003E1A16"/>
    <w:rsid w:val="003E1CE9"/>
    <w:rsid w:val="003E2477"/>
    <w:rsid w:val="003E3A0A"/>
    <w:rsid w:val="003E3CDF"/>
    <w:rsid w:val="003E5435"/>
    <w:rsid w:val="003E68EE"/>
    <w:rsid w:val="003F08CF"/>
    <w:rsid w:val="003F0D32"/>
    <w:rsid w:val="003F1064"/>
    <w:rsid w:val="003F1A4A"/>
    <w:rsid w:val="003F1C67"/>
    <w:rsid w:val="003F259E"/>
    <w:rsid w:val="003F32B0"/>
    <w:rsid w:val="003F385A"/>
    <w:rsid w:val="003F46C8"/>
    <w:rsid w:val="003F4A51"/>
    <w:rsid w:val="003F4F33"/>
    <w:rsid w:val="003F5331"/>
    <w:rsid w:val="003F56BB"/>
    <w:rsid w:val="003F570C"/>
    <w:rsid w:val="003F57DE"/>
    <w:rsid w:val="003F67FE"/>
    <w:rsid w:val="003F7262"/>
    <w:rsid w:val="003F7C91"/>
    <w:rsid w:val="004000E5"/>
    <w:rsid w:val="00400259"/>
    <w:rsid w:val="004003DC"/>
    <w:rsid w:val="00400C50"/>
    <w:rsid w:val="00400F37"/>
    <w:rsid w:val="00400F8B"/>
    <w:rsid w:val="0040122F"/>
    <w:rsid w:val="00401D07"/>
    <w:rsid w:val="00402D38"/>
    <w:rsid w:val="0040459E"/>
    <w:rsid w:val="004048F6"/>
    <w:rsid w:val="00405AD2"/>
    <w:rsid w:val="004066BC"/>
    <w:rsid w:val="00406880"/>
    <w:rsid w:val="00407C63"/>
    <w:rsid w:val="00407EEE"/>
    <w:rsid w:val="00407F4E"/>
    <w:rsid w:val="00410511"/>
    <w:rsid w:val="0041118A"/>
    <w:rsid w:val="00411390"/>
    <w:rsid w:val="00411FC6"/>
    <w:rsid w:val="00413C68"/>
    <w:rsid w:val="00413F55"/>
    <w:rsid w:val="00414302"/>
    <w:rsid w:val="00414EE7"/>
    <w:rsid w:val="004154D5"/>
    <w:rsid w:val="00415D11"/>
    <w:rsid w:val="00417337"/>
    <w:rsid w:val="00417AC9"/>
    <w:rsid w:val="00420547"/>
    <w:rsid w:val="00420758"/>
    <w:rsid w:val="004210A9"/>
    <w:rsid w:val="004217EB"/>
    <w:rsid w:val="00421EE7"/>
    <w:rsid w:val="0042244C"/>
    <w:rsid w:val="004230F8"/>
    <w:rsid w:val="00423CCE"/>
    <w:rsid w:val="00424A0A"/>
    <w:rsid w:val="00424BB5"/>
    <w:rsid w:val="00425337"/>
    <w:rsid w:val="00425791"/>
    <w:rsid w:val="00426461"/>
    <w:rsid w:val="00426F6F"/>
    <w:rsid w:val="004271AF"/>
    <w:rsid w:val="00427C19"/>
    <w:rsid w:val="00430391"/>
    <w:rsid w:val="00431B58"/>
    <w:rsid w:val="004322A9"/>
    <w:rsid w:val="004322B6"/>
    <w:rsid w:val="004324CD"/>
    <w:rsid w:val="00432A2F"/>
    <w:rsid w:val="0043344C"/>
    <w:rsid w:val="00435B8C"/>
    <w:rsid w:val="004363C2"/>
    <w:rsid w:val="0043699F"/>
    <w:rsid w:val="00436CDE"/>
    <w:rsid w:val="00436DEF"/>
    <w:rsid w:val="00436E1A"/>
    <w:rsid w:val="00436F48"/>
    <w:rsid w:val="00437CD3"/>
    <w:rsid w:val="0044391F"/>
    <w:rsid w:val="0044403E"/>
    <w:rsid w:val="00444178"/>
    <w:rsid w:val="00445042"/>
    <w:rsid w:val="00445C60"/>
    <w:rsid w:val="00447C18"/>
    <w:rsid w:val="00447C6C"/>
    <w:rsid w:val="00450EC2"/>
    <w:rsid w:val="0045109D"/>
    <w:rsid w:val="004512AD"/>
    <w:rsid w:val="0045142B"/>
    <w:rsid w:val="004528BC"/>
    <w:rsid w:val="00452AF9"/>
    <w:rsid w:val="00454E1B"/>
    <w:rsid w:val="00455BA1"/>
    <w:rsid w:val="00455D5E"/>
    <w:rsid w:val="00456A39"/>
    <w:rsid w:val="00456DD8"/>
    <w:rsid w:val="00457929"/>
    <w:rsid w:val="0045792C"/>
    <w:rsid w:val="00457941"/>
    <w:rsid w:val="0046075B"/>
    <w:rsid w:val="00460D20"/>
    <w:rsid w:val="00461323"/>
    <w:rsid w:val="0046169F"/>
    <w:rsid w:val="00461904"/>
    <w:rsid w:val="004623DF"/>
    <w:rsid w:val="00462AE4"/>
    <w:rsid w:val="0046353C"/>
    <w:rsid w:val="00464213"/>
    <w:rsid w:val="0046457C"/>
    <w:rsid w:val="00464AA8"/>
    <w:rsid w:val="00465C1D"/>
    <w:rsid w:val="00465D14"/>
    <w:rsid w:val="004661BC"/>
    <w:rsid w:val="004665EF"/>
    <w:rsid w:val="00466B3B"/>
    <w:rsid w:val="00466DE9"/>
    <w:rsid w:val="00466F9F"/>
    <w:rsid w:val="00470E1B"/>
    <w:rsid w:val="00470EF3"/>
    <w:rsid w:val="00471102"/>
    <w:rsid w:val="00471263"/>
    <w:rsid w:val="004718DD"/>
    <w:rsid w:val="004727BE"/>
    <w:rsid w:val="00472EB9"/>
    <w:rsid w:val="00474A48"/>
    <w:rsid w:val="004761D2"/>
    <w:rsid w:val="0047658B"/>
    <w:rsid w:val="00476A40"/>
    <w:rsid w:val="00480345"/>
    <w:rsid w:val="00480F99"/>
    <w:rsid w:val="00480FB4"/>
    <w:rsid w:val="0048317B"/>
    <w:rsid w:val="004838E4"/>
    <w:rsid w:val="00483ED6"/>
    <w:rsid w:val="0048412A"/>
    <w:rsid w:val="0048483F"/>
    <w:rsid w:val="00485BC3"/>
    <w:rsid w:val="00486B0F"/>
    <w:rsid w:val="00487C92"/>
    <w:rsid w:val="004906BC"/>
    <w:rsid w:val="00490D5E"/>
    <w:rsid w:val="004916ED"/>
    <w:rsid w:val="0049206A"/>
    <w:rsid w:val="00492C2E"/>
    <w:rsid w:val="00492D07"/>
    <w:rsid w:val="00492FFE"/>
    <w:rsid w:val="004938FB"/>
    <w:rsid w:val="0049453E"/>
    <w:rsid w:val="00494751"/>
    <w:rsid w:val="00494F87"/>
    <w:rsid w:val="004954EE"/>
    <w:rsid w:val="004958A9"/>
    <w:rsid w:val="0049640A"/>
    <w:rsid w:val="0049648F"/>
    <w:rsid w:val="00496AF5"/>
    <w:rsid w:val="0049769C"/>
    <w:rsid w:val="00497D15"/>
    <w:rsid w:val="00497D26"/>
    <w:rsid w:val="004A152B"/>
    <w:rsid w:val="004A2B43"/>
    <w:rsid w:val="004A341B"/>
    <w:rsid w:val="004A4155"/>
    <w:rsid w:val="004A436C"/>
    <w:rsid w:val="004A4C62"/>
    <w:rsid w:val="004A562B"/>
    <w:rsid w:val="004A635A"/>
    <w:rsid w:val="004A639B"/>
    <w:rsid w:val="004A6735"/>
    <w:rsid w:val="004A68A7"/>
    <w:rsid w:val="004A696F"/>
    <w:rsid w:val="004A72AA"/>
    <w:rsid w:val="004B0239"/>
    <w:rsid w:val="004B07B7"/>
    <w:rsid w:val="004B09E8"/>
    <w:rsid w:val="004B173E"/>
    <w:rsid w:val="004B24D5"/>
    <w:rsid w:val="004B2CC2"/>
    <w:rsid w:val="004B2FA5"/>
    <w:rsid w:val="004B3A5A"/>
    <w:rsid w:val="004B5490"/>
    <w:rsid w:val="004B5586"/>
    <w:rsid w:val="004B5A7C"/>
    <w:rsid w:val="004B63E6"/>
    <w:rsid w:val="004B6B94"/>
    <w:rsid w:val="004B723F"/>
    <w:rsid w:val="004C042B"/>
    <w:rsid w:val="004C0947"/>
    <w:rsid w:val="004C0D0B"/>
    <w:rsid w:val="004C1743"/>
    <w:rsid w:val="004C1A28"/>
    <w:rsid w:val="004C3EA4"/>
    <w:rsid w:val="004C47A5"/>
    <w:rsid w:val="004C4E7E"/>
    <w:rsid w:val="004C5565"/>
    <w:rsid w:val="004C58A0"/>
    <w:rsid w:val="004C67C8"/>
    <w:rsid w:val="004D0739"/>
    <w:rsid w:val="004D20AB"/>
    <w:rsid w:val="004D2CFF"/>
    <w:rsid w:val="004D4BF8"/>
    <w:rsid w:val="004D6173"/>
    <w:rsid w:val="004D6E39"/>
    <w:rsid w:val="004D728B"/>
    <w:rsid w:val="004D7B23"/>
    <w:rsid w:val="004E1063"/>
    <w:rsid w:val="004E1424"/>
    <w:rsid w:val="004E202D"/>
    <w:rsid w:val="004E25F8"/>
    <w:rsid w:val="004E3CFF"/>
    <w:rsid w:val="004E4BBE"/>
    <w:rsid w:val="004E5774"/>
    <w:rsid w:val="004E607F"/>
    <w:rsid w:val="004E635D"/>
    <w:rsid w:val="004E65CC"/>
    <w:rsid w:val="004E6A49"/>
    <w:rsid w:val="004E6BED"/>
    <w:rsid w:val="004E6FB9"/>
    <w:rsid w:val="004F0A4C"/>
    <w:rsid w:val="004F0C8D"/>
    <w:rsid w:val="004F1078"/>
    <w:rsid w:val="004F1269"/>
    <w:rsid w:val="004F1B7A"/>
    <w:rsid w:val="004F2FCD"/>
    <w:rsid w:val="004F31E7"/>
    <w:rsid w:val="004F4238"/>
    <w:rsid w:val="004F4C26"/>
    <w:rsid w:val="004F5DE4"/>
    <w:rsid w:val="004F5E21"/>
    <w:rsid w:val="004F6BE4"/>
    <w:rsid w:val="004F7FCE"/>
    <w:rsid w:val="005004FB"/>
    <w:rsid w:val="00500C51"/>
    <w:rsid w:val="00504289"/>
    <w:rsid w:val="005046E2"/>
    <w:rsid w:val="00505766"/>
    <w:rsid w:val="00505BFC"/>
    <w:rsid w:val="005065C6"/>
    <w:rsid w:val="00506788"/>
    <w:rsid w:val="00506919"/>
    <w:rsid w:val="0050742C"/>
    <w:rsid w:val="00507549"/>
    <w:rsid w:val="0050769D"/>
    <w:rsid w:val="00510735"/>
    <w:rsid w:val="00511FA3"/>
    <w:rsid w:val="00514CD9"/>
    <w:rsid w:val="00515A53"/>
    <w:rsid w:val="00515AA6"/>
    <w:rsid w:val="00515D50"/>
    <w:rsid w:val="00515D7B"/>
    <w:rsid w:val="00516746"/>
    <w:rsid w:val="0052050C"/>
    <w:rsid w:val="00520B2F"/>
    <w:rsid w:val="00521318"/>
    <w:rsid w:val="0052169E"/>
    <w:rsid w:val="005217B4"/>
    <w:rsid w:val="005239B9"/>
    <w:rsid w:val="0052404C"/>
    <w:rsid w:val="0052459F"/>
    <w:rsid w:val="005249B2"/>
    <w:rsid w:val="0052570E"/>
    <w:rsid w:val="005259E7"/>
    <w:rsid w:val="00525AAC"/>
    <w:rsid w:val="00525C46"/>
    <w:rsid w:val="0052605E"/>
    <w:rsid w:val="00526A74"/>
    <w:rsid w:val="005276CC"/>
    <w:rsid w:val="0053008D"/>
    <w:rsid w:val="0053089E"/>
    <w:rsid w:val="00530F7F"/>
    <w:rsid w:val="005311B5"/>
    <w:rsid w:val="005311E2"/>
    <w:rsid w:val="00531C42"/>
    <w:rsid w:val="00532BA5"/>
    <w:rsid w:val="0053312C"/>
    <w:rsid w:val="00534069"/>
    <w:rsid w:val="00534773"/>
    <w:rsid w:val="0053683E"/>
    <w:rsid w:val="00540626"/>
    <w:rsid w:val="00542380"/>
    <w:rsid w:val="0054319B"/>
    <w:rsid w:val="00543691"/>
    <w:rsid w:val="00543DE4"/>
    <w:rsid w:val="0054431D"/>
    <w:rsid w:val="005443AB"/>
    <w:rsid w:val="00545C44"/>
    <w:rsid w:val="00546645"/>
    <w:rsid w:val="00550F31"/>
    <w:rsid w:val="00551AD8"/>
    <w:rsid w:val="005520FA"/>
    <w:rsid w:val="00552A38"/>
    <w:rsid w:val="00552C5B"/>
    <w:rsid w:val="00552D51"/>
    <w:rsid w:val="005533DA"/>
    <w:rsid w:val="005540BA"/>
    <w:rsid w:val="00554B61"/>
    <w:rsid w:val="00554C76"/>
    <w:rsid w:val="00554F14"/>
    <w:rsid w:val="00555319"/>
    <w:rsid w:val="0055564D"/>
    <w:rsid w:val="00555E58"/>
    <w:rsid w:val="00556853"/>
    <w:rsid w:val="00556EF8"/>
    <w:rsid w:val="00557376"/>
    <w:rsid w:val="00557A57"/>
    <w:rsid w:val="00560FF8"/>
    <w:rsid w:val="005610DD"/>
    <w:rsid w:val="00561540"/>
    <w:rsid w:val="005616CF"/>
    <w:rsid w:val="00561B3A"/>
    <w:rsid w:val="00562282"/>
    <w:rsid w:val="00562635"/>
    <w:rsid w:val="00562BE5"/>
    <w:rsid w:val="0056301C"/>
    <w:rsid w:val="005632AB"/>
    <w:rsid w:val="00563F95"/>
    <w:rsid w:val="00564650"/>
    <w:rsid w:val="00564FB1"/>
    <w:rsid w:val="00565317"/>
    <w:rsid w:val="005653AE"/>
    <w:rsid w:val="0056588D"/>
    <w:rsid w:val="00565AE8"/>
    <w:rsid w:val="00565F68"/>
    <w:rsid w:val="005663CF"/>
    <w:rsid w:val="00566905"/>
    <w:rsid w:val="00567028"/>
    <w:rsid w:val="00567CA7"/>
    <w:rsid w:val="005706A2"/>
    <w:rsid w:val="00570AA6"/>
    <w:rsid w:val="00571C1E"/>
    <w:rsid w:val="00572225"/>
    <w:rsid w:val="005731A6"/>
    <w:rsid w:val="0057506C"/>
    <w:rsid w:val="00575141"/>
    <w:rsid w:val="0058043E"/>
    <w:rsid w:val="00580A9F"/>
    <w:rsid w:val="00580D6F"/>
    <w:rsid w:val="00581029"/>
    <w:rsid w:val="0058121B"/>
    <w:rsid w:val="005817B9"/>
    <w:rsid w:val="00582083"/>
    <w:rsid w:val="0058342B"/>
    <w:rsid w:val="005837C0"/>
    <w:rsid w:val="005838C6"/>
    <w:rsid w:val="00584006"/>
    <w:rsid w:val="0058429C"/>
    <w:rsid w:val="0058558D"/>
    <w:rsid w:val="00585D30"/>
    <w:rsid w:val="00586550"/>
    <w:rsid w:val="0058679B"/>
    <w:rsid w:val="0059068A"/>
    <w:rsid w:val="0059073D"/>
    <w:rsid w:val="00590855"/>
    <w:rsid w:val="00591130"/>
    <w:rsid w:val="00591332"/>
    <w:rsid w:val="00591700"/>
    <w:rsid w:val="005930A1"/>
    <w:rsid w:val="00595B1C"/>
    <w:rsid w:val="00595C6F"/>
    <w:rsid w:val="005966C6"/>
    <w:rsid w:val="005968E3"/>
    <w:rsid w:val="0059730B"/>
    <w:rsid w:val="005A0508"/>
    <w:rsid w:val="005A0DD2"/>
    <w:rsid w:val="005A125E"/>
    <w:rsid w:val="005A15AD"/>
    <w:rsid w:val="005A1A2F"/>
    <w:rsid w:val="005A1BD2"/>
    <w:rsid w:val="005A1F23"/>
    <w:rsid w:val="005A3072"/>
    <w:rsid w:val="005A39B5"/>
    <w:rsid w:val="005A3A1F"/>
    <w:rsid w:val="005A44DE"/>
    <w:rsid w:val="005A4CA2"/>
    <w:rsid w:val="005A4EAB"/>
    <w:rsid w:val="005A52BB"/>
    <w:rsid w:val="005A7CFF"/>
    <w:rsid w:val="005B0989"/>
    <w:rsid w:val="005B0D3A"/>
    <w:rsid w:val="005B0D62"/>
    <w:rsid w:val="005B0FB1"/>
    <w:rsid w:val="005B1D73"/>
    <w:rsid w:val="005B1E48"/>
    <w:rsid w:val="005B25F4"/>
    <w:rsid w:val="005B2CE1"/>
    <w:rsid w:val="005B2DEE"/>
    <w:rsid w:val="005B34DA"/>
    <w:rsid w:val="005B3B29"/>
    <w:rsid w:val="005B3EF3"/>
    <w:rsid w:val="005B3F62"/>
    <w:rsid w:val="005B45E6"/>
    <w:rsid w:val="005B561B"/>
    <w:rsid w:val="005B5EC2"/>
    <w:rsid w:val="005B64D6"/>
    <w:rsid w:val="005C2040"/>
    <w:rsid w:val="005C4C95"/>
    <w:rsid w:val="005C5F22"/>
    <w:rsid w:val="005C6A2C"/>
    <w:rsid w:val="005C6AEF"/>
    <w:rsid w:val="005C76DA"/>
    <w:rsid w:val="005C7BCD"/>
    <w:rsid w:val="005D0153"/>
    <w:rsid w:val="005D11C1"/>
    <w:rsid w:val="005D1EC7"/>
    <w:rsid w:val="005D2A88"/>
    <w:rsid w:val="005D359F"/>
    <w:rsid w:val="005D3856"/>
    <w:rsid w:val="005D5FD5"/>
    <w:rsid w:val="005D6333"/>
    <w:rsid w:val="005D7B2D"/>
    <w:rsid w:val="005D7C2E"/>
    <w:rsid w:val="005D7DC8"/>
    <w:rsid w:val="005E0494"/>
    <w:rsid w:val="005E2B27"/>
    <w:rsid w:val="005E308F"/>
    <w:rsid w:val="005E37BD"/>
    <w:rsid w:val="005E569B"/>
    <w:rsid w:val="005E5E88"/>
    <w:rsid w:val="005E6F27"/>
    <w:rsid w:val="005E7361"/>
    <w:rsid w:val="005E7F94"/>
    <w:rsid w:val="005F057E"/>
    <w:rsid w:val="005F08E7"/>
    <w:rsid w:val="005F097C"/>
    <w:rsid w:val="005F1464"/>
    <w:rsid w:val="005F18E9"/>
    <w:rsid w:val="005F2105"/>
    <w:rsid w:val="005F2474"/>
    <w:rsid w:val="005F42D9"/>
    <w:rsid w:val="005F43FC"/>
    <w:rsid w:val="005F4B27"/>
    <w:rsid w:val="005F5075"/>
    <w:rsid w:val="005F5998"/>
    <w:rsid w:val="005F6CBB"/>
    <w:rsid w:val="005F780D"/>
    <w:rsid w:val="0060127E"/>
    <w:rsid w:val="00601BE5"/>
    <w:rsid w:val="00602243"/>
    <w:rsid w:val="006023B8"/>
    <w:rsid w:val="006027DD"/>
    <w:rsid w:val="00602A8F"/>
    <w:rsid w:val="00603DE9"/>
    <w:rsid w:val="006042A3"/>
    <w:rsid w:val="0060616C"/>
    <w:rsid w:val="00606AA4"/>
    <w:rsid w:val="00606ABD"/>
    <w:rsid w:val="006077CA"/>
    <w:rsid w:val="00607D9E"/>
    <w:rsid w:val="00610682"/>
    <w:rsid w:val="0061150D"/>
    <w:rsid w:val="00612481"/>
    <w:rsid w:val="0061376C"/>
    <w:rsid w:val="0061382A"/>
    <w:rsid w:val="00613A6A"/>
    <w:rsid w:val="00613C41"/>
    <w:rsid w:val="00614881"/>
    <w:rsid w:val="00614B61"/>
    <w:rsid w:val="00614C63"/>
    <w:rsid w:val="00615B75"/>
    <w:rsid w:val="00616496"/>
    <w:rsid w:val="006179A3"/>
    <w:rsid w:val="00620820"/>
    <w:rsid w:val="00620C8F"/>
    <w:rsid w:val="006211D5"/>
    <w:rsid w:val="00621A27"/>
    <w:rsid w:val="0062204A"/>
    <w:rsid w:val="00622913"/>
    <w:rsid w:val="00624035"/>
    <w:rsid w:val="006241AE"/>
    <w:rsid w:val="00624AA0"/>
    <w:rsid w:val="0062553A"/>
    <w:rsid w:val="006255F7"/>
    <w:rsid w:val="00625783"/>
    <w:rsid w:val="00625805"/>
    <w:rsid w:val="006259E6"/>
    <w:rsid w:val="00626604"/>
    <w:rsid w:val="006274DD"/>
    <w:rsid w:val="00627AD4"/>
    <w:rsid w:val="00627E58"/>
    <w:rsid w:val="00630A13"/>
    <w:rsid w:val="00630C47"/>
    <w:rsid w:val="00630C77"/>
    <w:rsid w:val="00630E51"/>
    <w:rsid w:val="00631234"/>
    <w:rsid w:val="00632AF3"/>
    <w:rsid w:val="00633008"/>
    <w:rsid w:val="006331C9"/>
    <w:rsid w:val="0063435D"/>
    <w:rsid w:val="006346D3"/>
    <w:rsid w:val="00634747"/>
    <w:rsid w:val="00634A80"/>
    <w:rsid w:val="00636C5C"/>
    <w:rsid w:val="00636EBD"/>
    <w:rsid w:val="00641A23"/>
    <w:rsid w:val="00643790"/>
    <w:rsid w:val="00643B70"/>
    <w:rsid w:val="00643BD9"/>
    <w:rsid w:val="00644B95"/>
    <w:rsid w:val="0064549B"/>
    <w:rsid w:val="00645772"/>
    <w:rsid w:val="006461E7"/>
    <w:rsid w:val="0064649F"/>
    <w:rsid w:val="00646783"/>
    <w:rsid w:val="00647480"/>
    <w:rsid w:val="00647671"/>
    <w:rsid w:val="006516FA"/>
    <w:rsid w:val="006527BD"/>
    <w:rsid w:val="006528F5"/>
    <w:rsid w:val="0065320F"/>
    <w:rsid w:val="00653CA6"/>
    <w:rsid w:val="0065441E"/>
    <w:rsid w:val="00654A97"/>
    <w:rsid w:val="006559E4"/>
    <w:rsid w:val="00656691"/>
    <w:rsid w:val="006571D6"/>
    <w:rsid w:val="00657292"/>
    <w:rsid w:val="00657364"/>
    <w:rsid w:val="006621F9"/>
    <w:rsid w:val="00662EC3"/>
    <w:rsid w:val="006630B2"/>
    <w:rsid w:val="006641F9"/>
    <w:rsid w:val="00665113"/>
    <w:rsid w:val="0066609B"/>
    <w:rsid w:val="00667134"/>
    <w:rsid w:val="00667BCA"/>
    <w:rsid w:val="00667C5E"/>
    <w:rsid w:val="00667FDE"/>
    <w:rsid w:val="006712EC"/>
    <w:rsid w:val="006712F0"/>
    <w:rsid w:val="0067161F"/>
    <w:rsid w:val="006728BE"/>
    <w:rsid w:val="00673165"/>
    <w:rsid w:val="00673678"/>
    <w:rsid w:val="00673841"/>
    <w:rsid w:val="00673F3B"/>
    <w:rsid w:val="00674777"/>
    <w:rsid w:val="00675268"/>
    <w:rsid w:val="0067577B"/>
    <w:rsid w:val="006757A6"/>
    <w:rsid w:val="00675A09"/>
    <w:rsid w:val="00677728"/>
    <w:rsid w:val="00677924"/>
    <w:rsid w:val="00677B93"/>
    <w:rsid w:val="00677C6D"/>
    <w:rsid w:val="0068000E"/>
    <w:rsid w:val="006800A6"/>
    <w:rsid w:val="0068046C"/>
    <w:rsid w:val="00680E68"/>
    <w:rsid w:val="00681715"/>
    <w:rsid w:val="00681802"/>
    <w:rsid w:val="00682662"/>
    <w:rsid w:val="006837DF"/>
    <w:rsid w:val="0068411A"/>
    <w:rsid w:val="00685359"/>
    <w:rsid w:val="00685589"/>
    <w:rsid w:val="0068680E"/>
    <w:rsid w:val="00686D12"/>
    <w:rsid w:val="00686DF9"/>
    <w:rsid w:val="0068726C"/>
    <w:rsid w:val="00687772"/>
    <w:rsid w:val="00687D47"/>
    <w:rsid w:val="0069025A"/>
    <w:rsid w:val="00690C11"/>
    <w:rsid w:val="00690C20"/>
    <w:rsid w:val="006916B3"/>
    <w:rsid w:val="00691E6E"/>
    <w:rsid w:val="006920CB"/>
    <w:rsid w:val="00693C78"/>
    <w:rsid w:val="006946C9"/>
    <w:rsid w:val="00694F85"/>
    <w:rsid w:val="00694FFB"/>
    <w:rsid w:val="00696A83"/>
    <w:rsid w:val="00696E66"/>
    <w:rsid w:val="0069780F"/>
    <w:rsid w:val="00697B48"/>
    <w:rsid w:val="006A0BD3"/>
    <w:rsid w:val="006A1293"/>
    <w:rsid w:val="006A1A42"/>
    <w:rsid w:val="006A2837"/>
    <w:rsid w:val="006A3697"/>
    <w:rsid w:val="006A46EB"/>
    <w:rsid w:val="006A47D5"/>
    <w:rsid w:val="006A5568"/>
    <w:rsid w:val="006A6735"/>
    <w:rsid w:val="006A69C5"/>
    <w:rsid w:val="006A6E92"/>
    <w:rsid w:val="006A7283"/>
    <w:rsid w:val="006A763C"/>
    <w:rsid w:val="006B0DE4"/>
    <w:rsid w:val="006B1666"/>
    <w:rsid w:val="006B1EC2"/>
    <w:rsid w:val="006B237B"/>
    <w:rsid w:val="006B2E75"/>
    <w:rsid w:val="006B3EB1"/>
    <w:rsid w:val="006B3F3A"/>
    <w:rsid w:val="006B4004"/>
    <w:rsid w:val="006B4072"/>
    <w:rsid w:val="006B4398"/>
    <w:rsid w:val="006B4899"/>
    <w:rsid w:val="006B4A69"/>
    <w:rsid w:val="006B4E17"/>
    <w:rsid w:val="006B509D"/>
    <w:rsid w:val="006B608A"/>
    <w:rsid w:val="006B6FEA"/>
    <w:rsid w:val="006B6FF6"/>
    <w:rsid w:val="006C0BA2"/>
    <w:rsid w:val="006C1A27"/>
    <w:rsid w:val="006C1F44"/>
    <w:rsid w:val="006C2115"/>
    <w:rsid w:val="006C26CF"/>
    <w:rsid w:val="006C28F9"/>
    <w:rsid w:val="006C2ADE"/>
    <w:rsid w:val="006C2C58"/>
    <w:rsid w:val="006C359C"/>
    <w:rsid w:val="006C380C"/>
    <w:rsid w:val="006C42A3"/>
    <w:rsid w:val="006C629F"/>
    <w:rsid w:val="006C6551"/>
    <w:rsid w:val="006C66A8"/>
    <w:rsid w:val="006C6904"/>
    <w:rsid w:val="006C7421"/>
    <w:rsid w:val="006C78DC"/>
    <w:rsid w:val="006D0DEF"/>
    <w:rsid w:val="006D181C"/>
    <w:rsid w:val="006D2AC3"/>
    <w:rsid w:val="006D31C0"/>
    <w:rsid w:val="006D3948"/>
    <w:rsid w:val="006D3971"/>
    <w:rsid w:val="006D3DB2"/>
    <w:rsid w:val="006D420F"/>
    <w:rsid w:val="006D4453"/>
    <w:rsid w:val="006D6D48"/>
    <w:rsid w:val="006D7AAF"/>
    <w:rsid w:val="006E07D8"/>
    <w:rsid w:val="006E0AE0"/>
    <w:rsid w:val="006E1ED2"/>
    <w:rsid w:val="006E2E83"/>
    <w:rsid w:val="006E474D"/>
    <w:rsid w:val="006E618B"/>
    <w:rsid w:val="006E62E1"/>
    <w:rsid w:val="006E63B3"/>
    <w:rsid w:val="006E6805"/>
    <w:rsid w:val="006F0890"/>
    <w:rsid w:val="006F0899"/>
    <w:rsid w:val="006F281C"/>
    <w:rsid w:val="006F4216"/>
    <w:rsid w:val="006F4581"/>
    <w:rsid w:val="006F49E5"/>
    <w:rsid w:val="006F618A"/>
    <w:rsid w:val="006F73CB"/>
    <w:rsid w:val="006F7616"/>
    <w:rsid w:val="006F7B20"/>
    <w:rsid w:val="006F7CC6"/>
    <w:rsid w:val="00700AC9"/>
    <w:rsid w:val="007013B5"/>
    <w:rsid w:val="007025A5"/>
    <w:rsid w:val="0070278D"/>
    <w:rsid w:val="00702E1C"/>
    <w:rsid w:val="007039B0"/>
    <w:rsid w:val="007040E5"/>
    <w:rsid w:val="00704C0A"/>
    <w:rsid w:val="00705EA3"/>
    <w:rsid w:val="00705FA3"/>
    <w:rsid w:val="00706656"/>
    <w:rsid w:val="00706FD8"/>
    <w:rsid w:val="007079CB"/>
    <w:rsid w:val="00710169"/>
    <w:rsid w:val="007107D0"/>
    <w:rsid w:val="00710AAB"/>
    <w:rsid w:val="00710BD8"/>
    <w:rsid w:val="00712545"/>
    <w:rsid w:val="00712776"/>
    <w:rsid w:val="00712C53"/>
    <w:rsid w:val="00713F60"/>
    <w:rsid w:val="007143C8"/>
    <w:rsid w:val="007146E7"/>
    <w:rsid w:val="007151BC"/>
    <w:rsid w:val="007156B4"/>
    <w:rsid w:val="00715B8F"/>
    <w:rsid w:val="00716057"/>
    <w:rsid w:val="00716289"/>
    <w:rsid w:val="00716D78"/>
    <w:rsid w:val="007171E2"/>
    <w:rsid w:val="007177D7"/>
    <w:rsid w:val="00717AEC"/>
    <w:rsid w:val="00717BD0"/>
    <w:rsid w:val="00717E0E"/>
    <w:rsid w:val="007207F6"/>
    <w:rsid w:val="00720E64"/>
    <w:rsid w:val="00720EDF"/>
    <w:rsid w:val="00721281"/>
    <w:rsid w:val="00721469"/>
    <w:rsid w:val="00721A6C"/>
    <w:rsid w:val="0072419F"/>
    <w:rsid w:val="00724D75"/>
    <w:rsid w:val="007253A1"/>
    <w:rsid w:val="00726221"/>
    <w:rsid w:val="00726685"/>
    <w:rsid w:val="007266B8"/>
    <w:rsid w:val="00726D09"/>
    <w:rsid w:val="0072704A"/>
    <w:rsid w:val="00727634"/>
    <w:rsid w:val="00727889"/>
    <w:rsid w:val="00727A63"/>
    <w:rsid w:val="007300C6"/>
    <w:rsid w:val="00730A1F"/>
    <w:rsid w:val="0073103E"/>
    <w:rsid w:val="00731A54"/>
    <w:rsid w:val="00731A76"/>
    <w:rsid w:val="007332D9"/>
    <w:rsid w:val="00733E62"/>
    <w:rsid w:val="0073467B"/>
    <w:rsid w:val="00734CDE"/>
    <w:rsid w:val="007356B1"/>
    <w:rsid w:val="00735A6A"/>
    <w:rsid w:val="007373C9"/>
    <w:rsid w:val="00737506"/>
    <w:rsid w:val="007377D0"/>
    <w:rsid w:val="007400C4"/>
    <w:rsid w:val="00740279"/>
    <w:rsid w:val="007405DB"/>
    <w:rsid w:val="007407C6"/>
    <w:rsid w:val="00740899"/>
    <w:rsid w:val="00740CD0"/>
    <w:rsid w:val="00742010"/>
    <w:rsid w:val="0074216F"/>
    <w:rsid w:val="00742270"/>
    <w:rsid w:val="00742A1D"/>
    <w:rsid w:val="00742B74"/>
    <w:rsid w:val="007437FD"/>
    <w:rsid w:val="007451D5"/>
    <w:rsid w:val="00745B48"/>
    <w:rsid w:val="00746597"/>
    <w:rsid w:val="00747241"/>
    <w:rsid w:val="0074760D"/>
    <w:rsid w:val="0075017E"/>
    <w:rsid w:val="0075232A"/>
    <w:rsid w:val="007532CF"/>
    <w:rsid w:val="0075372C"/>
    <w:rsid w:val="00753D69"/>
    <w:rsid w:val="00754D63"/>
    <w:rsid w:val="00755B76"/>
    <w:rsid w:val="00755D71"/>
    <w:rsid w:val="00756D41"/>
    <w:rsid w:val="00757296"/>
    <w:rsid w:val="00757C41"/>
    <w:rsid w:val="00757C93"/>
    <w:rsid w:val="00760917"/>
    <w:rsid w:val="00760E84"/>
    <w:rsid w:val="00762B61"/>
    <w:rsid w:val="0076300B"/>
    <w:rsid w:val="007636D9"/>
    <w:rsid w:val="00763B6E"/>
    <w:rsid w:val="007655CB"/>
    <w:rsid w:val="0076602F"/>
    <w:rsid w:val="007666E1"/>
    <w:rsid w:val="00766764"/>
    <w:rsid w:val="0076711A"/>
    <w:rsid w:val="0076724D"/>
    <w:rsid w:val="007700DE"/>
    <w:rsid w:val="0077275B"/>
    <w:rsid w:val="00772CC7"/>
    <w:rsid w:val="00773DE0"/>
    <w:rsid w:val="00773E2E"/>
    <w:rsid w:val="00774B84"/>
    <w:rsid w:val="007757FF"/>
    <w:rsid w:val="00775D29"/>
    <w:rsid w:val="00776817"/>
    <w:rsid w:val="0077681F"/>
    <w:rsid w:val="0077695D"/>
    <w:rsid w:val="00776FAE"/>
    <w:rsid w:val="00777759"/>
    <w:rsid w:val="00780BCE"/>
    <w:rsid w:val="00782613"/>
    <w:rsid w:val="00782DBB"/>
    <w:rsid w:val="0078323E"/>
    <w:rsid w:val="007839AB"/>
    <w:rsid w:val="0078404E"/>
    <w:rsid w:val="007848C4"/>
    <w:rsid w:val="00784B7A"/>
    <w:rsid w:val="00784E79"/>
    <w:rsid w:val="00785B0F"/>
    <w:rsid w:val="00785B29"/>
    <w:rsid w:val="007864D8"/>
    <w:rsid w:val="007867C9"/>
    <w:rsid w:val="00786F36"/>
    <w:rsid w:val="00787A07"/>
    <w:rsid w:val="007906A3"/>
    <w:rsid w:val="00792054"/>
    <w:rsid w:val="00792066"/>
    <w:rsid w:val="007937AB"/>
    <w:rsid w:val="00793BA0"/>
    <w:rsid w:val="00795CD6"/>
    <w:rsid w:val="00796ECD"/>
    <w:rsid w:val="007A00BB"/>
    <w:rsid w:val="007A0FA8"/>
    <w:rsid w:val="007A3297"/>
    <w:rsid w:val="007A3499"/>
    <w:rsid w:val="007A3C79"/>
    <w:rsid w:val="007A6925"/>
    <w:rsid w:val="007A6D46"/>
    <w:rsid w:val="007A6DAA"/>
    <w:rsid w:val="007A7647"/>
    <w:rsid w:val="007A76BD"/>
    <w:rsid w:val="007B01F1"/>
    <w:rsid w:val="007B162F"/>
    <w:rsid w:val="007B16E6"/>
    <w:rsid w:val="007B18E4"/>
    <w:rsid w:val="007B1C26"/>
    <w:rsid w:val="007B237B"/>
    <w:rsid w:val="007B278A"/>
    <w:rsid w:val="007B282E"/>
    <w:rsid w:val="007B2ED1"/>
    <w:rsid w:val="007B32C8"/>
    <w:rsid w:val="007B386A"/>
    <w:rsid w:val="007B47CF"/>
    <w:rsid w:val="007B4A34"/>
    <w:rsid w:val="007B59E3"/>
    <w:rsid w:val="007B5DE1"/>
    <w:rsid w:val="007B6261"/>
    <w:rsid w:val="007B633D"/>
    <w:rsid w:val="007C0E63"/>
    <w:rsid w:val="007C0FA6"/>
    <w:rsid w:val="007C4617"/>
    <w:rsid w:val="007C49F2"/>
    <w:rsid w:val="007C4DAC"/>
    <w:rsid w:val="007C5DAA"/>
    <w:rsid w:val="007C6075"/>
    <w:rsid w:val="007C753E"/>
    <w:rsid w:val="007D0392"/>
    <w:rsid w:val="007D0529"/>
    <w:rsid w:val="007D1EBC"/>
    <w:rsid w:val="007D258D"/>
    <w:rsid w:val="007D29A2"/>
    <w:rsid w:val="007D2F8C"/>
    <w:rsid w:val="007D3E7C"/>
    <w:rsid w:val="007D49D1"/>
    <w:rsid w:val="007D4F5F"/>
    <w:rsid w:val="007D5955"/>
    <w:rsid w:val="007D5A95"/>
    <w:rsid w:val="007D7127"/>
    <w:rsid w:val="007E0E41"/>
    <w:rsid w:val="007E2992"/>
    <w:rsid w:val="007E2D40"/>
    <w:rsid w:val="007E30AD"/>
    <w:rsid w:val="007E314F"/>
    <w:rsid w:val="007E3DFA"/>
    <w:rsid w:val="007E46E3"/>
    <w:rsid w:val="007E488A"/>
    <w:rsid w:val="007E4B71"/>
    <w:rsid w:val="007E4DE2"/>
    <w:rsid w:val="007E58D1"/>
    <w:rsid w:val="007E5F46"/>
    <w:rsid w:val="007E6813"/>
    <w:rsid w:val="007F04D0"/>
    <w:rsid w:val="007F0628"/>
    <w:rsid w:val="007F0F79"/>
    <w:rsid w:val="007F2A75"/>
    <w:rsid w:val="007F3079"/>
    <w:rsid w:val="007F3961"/>
    <w:rsid w:val="007F3DA4"/>
    <w:rsid w:val="007F429A"/>
    <w:rsid w:val="007F43A3"/>
    <w:rsid w:val="007F5467"/>
    <w:rsid w:val="007F665E"/>
    <w:rsid w:val="007F6B68"/>
    <w:rsid w:val="007F6FA3"/>
    <w:rsid w:val="008001E6"/>
    <w:rsid w:val="00800810"/>
    <w:rsid w:val="008008D2"/>
    <w:rsid w:val="008018CA"/>
    <w:rsid w:val="008020AD"/>
    <w:rsid w:val="00804612"/>
    <w:rsid w:val="00804EC7"/>
    <w:rsid w:val="00805CAA"/>
    <w:rsid w:val="00807471"/>
    <w:rsid w:val="00810286"/>
    <w:rsid w:val="00810A6F"/>
    <w:rsid w:val="00810FCA"/>
    <w:rsid w:val="008110A2"/>
    <w:rsid w:val="00811450"/>
    <w:rsid w:val="0081148A"/>
    <w:rsid w:val="008118C3"/>
    <w:rsid w:val="0081210F"/>
    <w:rsid w:val="008131BA"/>
    <w:rsid w:val="00813CA8"/>
    <w:rsid w:val="008140CB"/>
    <w:rsid w:val="0081447D"/>
    <w:rsid w:val="00814A02"/>
    <w:rsid w:val="00814D3E"/>
    <w:rsid w:val="0081544F"/>
    <w:rsid w:val="00815942"/>
    <w:rsid w:val="00815E04"/>
    <w:rsid w:val="00816372"/>
    <w:rsid w:val="00816657"/>
    <w:rsid w:val="00816A09"/>
    <w:rsid w:val="00816AEB"/>
    <w:rsid w:val="00816DBF"/>
    <w:rsid w:val="0081744B"/>
    <w:rsid w:val="00817726"/>
    <w:rsid w:val="00817733"/>
    <w:rsid w:val="00817CE0"/>
    <w:rsid w:val="00820FD1"/>
    <w:rsid w:val="00821481"/>
    <w:rsid w:val="00821DD7"/>
    <w:rsid w:val="00821FA9"/>
    <w:rsid w:val="008223FE"/>
    <w:rsid w:val="00822C7E"/>
    <w:rsid w:val="00823C63"/>
    <w:rsid w:val="0082461F"/>
    <w:rsid w:val="00825B2F"/>
    <w:rsid w:val="00827015"/>
    <w:rsid w:val="008276B2"/>
    <w:rsid w:val="00831BAC"/>
    <w:rsid w:val="00832398"/>
    <w:rsid w:val="008334EC"/>
    <w:rsid w:val="00833DE4"/>
    <w:rsid w:val="008343B7"/>
    <w:rsid w:val="00834679"/>
    <w:rsid w:val="0083535D"/>
    <w:rsid w:val="00835C91"/>
    <w:rsid w:val="00835CE0"/>
    <w:rsid w:val="008363F6"/>
    <w:rsid w:val="0083751C"/>
    <w:rsid w:val="00837EEF"/>
    <w:rsid w:val="00841177"/>
    <w:rsid w:val="008413CF"/>
    <w:rsid w:val="00842203"/>
    <w:rsid w:val="008425B1"/>
    <w:rsid w:val="008445B1"/>
    <w:rsid w:val="008446B2"/>
    <w:rsid w:val="00845FE6"/>
    <w:rsid w:val="008473F8"/>
    <w:rsid w:val="008479B6"/>
    <w:rsid w:val="0085241E"/>
    <w:rsid w:val="00852F50"/>
    <w:rsid w:val="00853D65"/>
    <w:rsid w:val="008553F4"/>
    <w:rsid w:val="00855819"/>
    <w:rsid w:val="00855F3B"/>
    <w:rsid w:val="008560DF"/>
    <w:rsid w:val="0085696D"/>
    <w:rsid w:val="00856EF4"/>
    <w:rsid w:val="00857F63"/>
    <w:rsid w:val="008607D0"/>
    <w:rsid w:val="00860A77"/>
    <w:rsid w:val="00862E17"/>
    <w:rsid w:val="008638CC"/>
    <w:rsid w:val="00867B72"/>
    <w:rsid w:val="00870836"/>
    <w:rsid w:val="00870C31"/>
    <w:rsid w:val="008715D0"/>
    <w:rsid w:val="00871CC7"/>
    <w:rsid w:val="0087234C"/>
    <w:rsid w:val="008723BE"/>
    <w:rsid w:val="00872EB7"/>
    <w:rsid w:val="00873225"/>
    <w:rsid w:val="008748BE"/>
    <w:rsid w:val="00880191"/>
    <w:rsid w:val="008805EE"/>
    <w:rsid w:val="0088106B"/>
    <w:rsid w:val="0088113E"/>
    <w:rsid w:val="00881B4C"/>
    <w:rsid w:val="00881BFA"/>
    <w:rsid w:val="00881FF9"/>
    <w:rsid w:val="008834D1"/>
    <w:rsid w:val="008837BB"/>
    <w:rsid w:val="00883A99"/>
    <w:rsid w:val="00883E19"/>
    <w:rsid w:val="0088404F"/>
    <w:rsid w:val="008849A5"/>
    <w:rsid w:val="00885187"/>
    <w:rsid w:val="00885323"/>
    <w:rsid w:val="00885B75"/>
    <w:rsid w:val="00885DF6"/>
    <w:rsid w:val="008866B0"/>
    <w:rsid w:val="00887990"/>
    <w:rsid w:val="008905F4"/>
    <w:rsid w:val="00890CBE"/>
    <w:rsid w:val="00891334"/>
    <w:rsid w:val="00891A1D"/>
    <w:rsid w:val="00891DAE"/>
    <w:rsid w:val="00891DBF"/>
    <w:rsid w:val="00892256"/>
    <w:rsid w:val="00892BED"/>
    <w:rsid w:val="008939CA"/>
    <w:rsid w:val="00894242"/>
    <w:rsid w:val="008944F6"/>
    <w:rsid w:val="0089477D"/>
    <w:rsid w:val="00894A6F"/>
    <w:rsid w:val="00894B8A"/>
    <w:rsid w:val="0089535A"/>
    <w:rsid w:val="0089559A"/>
    <w:rsid w:val="008963D8"/>
    <w:rsid w:val="00896868"/>
    <w:rsid w:val="008A061C"/>
    <w:rsid w:val="008A0F29"/>
    <w:rsid w:val="008A1580"/>
    <w:rsid w:val="008A160B"/>
    <w:rsid w:val="008A1916"/>
    <w:rsid w:val="008A28B9"/>
    <w:rsid w:val="008A44E0"/>
    <w:rsid w:val="008A47C5"/>
    <w:rsid w:val="008A4DBE"/>
    <w:rsid w:val="008A6652"/>
    <w:rsid w:val="008A7265"/>
    <w:rsid w:val="008B136C"/>
    <w:rsid w:val="008B1657"/>
    <w:rsid w:val="008B1745"/>
    <w:rsid w:val="008B1AF8"/>
    <w:rsid w:val="008B1C84"/>
    <w:rsid w:val="008B1F0F"/>
    <w:rsid w:val="008B1FBE"/>
    <w:rsid w:val="008B27E4"/>
    <w:rsid w:val="008B2B6A"/>
    <w:rsid w:val="008B2E88"/>
    <w:rsid w:val="008B2EA5"/>
    <w:rsid w:val="008B3F12"/>
    <w:rsid w:val="008B4041"/>
    <w:rsid w:val="008B4056"/>
    <w:rsid w:val="008B4B9D"/>
    <w:rsid w:val="008B4C52"/>
    <w:rsid w:val="008B4D8A"/>
    <w:rsid w:val="008B55EC"/>
    <w:rsid w:val="008B57FA"/>
    <w:rsid w:val="008B75D1"/>
    <w:rsid w:val="008B7EBA"/>
    <w:rsid w:val="008C05B2"/>
    <w:rsid w:val="008C16CE"/>
    <w:rsid w:val="008C2765"/>
    <w:rsid w:val="008C2D5C"/>
    <w:rsid w:val="008C4ABB"/>
    <w:rsid w:val="008C4EB1"/>
    <w:rsid w:val="008C577C"/>
    <w:rsid w:val="008C59CF"/>
    <w:rsid w:val="008C5B55"/>
    <w:rsid w:val="008C6BDE"/>
    <w:rsid w:val="008C7012"/>
    <w:rsid w:val="008C7533"/>
    <w:rsid w:val="008C7721"/>
    <w:rsid w:val="008D04B2"/>
    <w:rsid w:val="008D1229"/>
    <w:rsid w:val="008D1F78"/>
    <w:rsid w:val="008D21E0"/>
    <w:rsid w:val="008D2289"/>
    <w:rsid w:val="008D24BD"/>
    <w:rsid w:val="008D301F"/>
    <w:rsid w:val="008D30F9"/>
    <w:rsid w:val="008D3287"/>
    <w:rsid w:val="008D3430"/>
    <w:rsid w:val="008D38BF"/>
    <w:rsid w:val="008D3DE3"/>
    <w:rsid w:val="008D40FF"/>
    <w:rsid w:val="008D48EF"/>
    <w:rsid w:val="008D4D3F"/>
    <w:rsid w:val="008D4EE7"/>
    <w:rsid w:val="008D5FAD"/>
    <w:rsid w:val="008D5FFB"/>
    <w:rsid w:val="008D68F9"/>
    <w:rsid w:val="008D6E86"/>
    <w:rsid w:val="008D710C"/>
    <w:rsid w:val="008D73A1"/>
    <w:rsid w:val="008D755E"/>
    <w:rsid w:val="008D7AF7"/>
    <w:rsid w:val="008D7C84"/>
    <w:rsid w:val="008E0A38"/>
    <w:rsid w:val="008E0ACD"/>
    <w:rsid w:val="008E14AB"/>
    <w:rsid w:val="008E1CC3"/>
    <w:rsid w:val="008E1D9E"/>
    <w:rsid w:val="008E2D4D"/>
    <w:rsid w:val="008E2E9D"/>
    <w:rsid w:val="008E357D"/>
    <w:rsid w:val="008E4CCF"/>
    <w:rsid w:val="008E6A50"/>
    <w:rsid w:val="008F0D51"/>
    <w:rsid w:val="008F26BA"/>
    <w:rsid w:val="008F2ACE"/>
    <w:rsid w:val="008F2F9B"/>
    <w:rsid w:val="008F4012"/>
    <w:rsid w:val="008F5BA4"/>
    <w:rsid w:val="008F5D32"/>
    <w:rsid w:val="00900501"/>
    <w:rsid w:val="00900637"/>
    <w:rsid w:val="00900DE5"/>
    <w:rsid w:val="009016AE"/>
    <w:rsid w:val="00901786"/>
    <w:rsid w:val="00901E73"/>
    <w:rsid w:val="009023C5"/>
    <w:rsid w:val="00902722"/>
    <w:rsid w:val="00902B29"/>
    <w:rsid w:val="009031C4"/>
    <w:rsid w:val="00903435"/>
    <w:rsid w:val="00903596"/>
    <w:rsid w:val="00904127"/>
    <w:rsid w:val="009051B4"/>
    <w:rsid w:val="00905F91"/>
    <w:rsid w:val="009064CC"/>
    <w:rsid w:val="00912C36"/>
    <w:rsid w:val="009130F0"/>
    <w:rsid w:val="00913479"/>
    <w:rsid w:val="00913529"/>
    <w:rsid w:val="0091540B"/>
    <w:rsid w:val="00916693"/>
    <w:rsid w:val="0092014D"/>
    <w:rsid w:val="0092027F"/>
    <w:rsid w:val="009214DF"/>
    <w:rsid w:val="00921699"/>
    <w:rsid w:val="00921C16"/>
    <w:rsid w:val="00922E0D"/>
    <w:rsid w:val="00924801"/>
    <w:rsid w:val="009249FF"/>
    <w:rsid w:val="0092502E"/>
    <w:rsid w:val="00925F1A"/>
    <w:rsid w:val="009268BB"/>
    <w:rsid w:val="009269FD"/>
    <w:rsid w:val="0093210A"/>
    <w:rsid w:val="009325B3"/>
    <w:rsid w:val="00932A0E"/>
    <w:rsid w:val="0093426D"/>
    <w:rsid w:val="009358A9"/>
    <w:rsid w:val="009365F1"/>
    <w:rsid w:val="0093682D"/>
    <w:rsid w:val="00937917"/>
    <w:rsid w:val="00937DD6"/>
    <w:rsid w:val="0094174E"/>
    <w:rsid w:val="00942113"/>
    <w:rsid w:val="00942674"/>
    <w:rsid w:val="00942841"/>
    <w:rsid w:val="0094381C"/>
    <w:rsid w:val="00943FE3"/>
    <w:rsid w:val="0094420E"/>
    <w:rsid w:val="0094479C"/>
    <w:rsid w:val="00944C18"/>
    <w:rsid w:val="009457B8"/>
    <w:rsid w:val="00946EA5"/>
    <w:rsid w:val="00947640"/>
    <w:rsid w:val="009508B2"/>
    <w:rsid w:val="00950912"/>
    <w:rsid w:val="0095147F"/>
    <w:rsid w:val="009520F2"/>
    <w:rsid w:val="0095214F"/>
    <w:rsid w:val="0095235B"/>
    <w:rsid w:val="00952A4E"/>
    <w:rsid w:val="00952CB1"/>
    <w:rsid w:val="00952E6F"/>
    <w:rsid w:val="009533F9"/>
    <w:rsid w:val="009537B6"/>
    <w:rsid w:val="00953C07"/>
    <w:rsid w:val="0095478E"/>
    <w:rsid w:val="00955D9D"/>
    <w:rsid w:val="009565F4"/>
    <w:rsid w:val="00956633"/>
    <w:rsid w:val="009566E3"/>
    <w:rsid w:val="0095702E"/>
    <w:rsid w:val="00957B57"/>
    <w:rsid w:val="009606EE"/>
    <w:rsid w:val="00961B8D"/>
    <w:rsid w:val="00962404"/>
    <w:rsid w:val="00962ACD"/>
    <w:rsid w:val="00962B1B"/>
    <w:rsid w:val="00962BB3"/>
    <w:rsid w:val="00962DF3"/>
    <w:rsid w:val="00964904"/>
    <w:rsid w:val="00964E53"/>
    <w:rsid w:val="00964FD8"/>
    <w:rsid w:val="00965C44"/>
    <w:rsid w:val="00965D46"/>
    <w:rsid w:val="00966819"/>
    <w:rsid w:val="00966C34"/>
    <w:rsid w:val="00966F28"/>
    <w:rsid w:val="00967229"/>
    <w:rsid w:val="00967503"/>
    <w:rsid w:val="00970814"/>
    <w:rsid w:val="0097097E"/>
    <w:rsid w:val="00970D5D"/>
    <w:rsid w:val="009710BF"/>
    <w:rsid w:val="009714DD"/>
    <w:rsid w:val="00971E52"/>
    <w:rsid w:val="00972229"/>
    <w:rsid w:val="00972307"/>
    <w:rsid w:val="009733E6"/>
    <w:rsid w:val="00974F96"/>
    <w:rsid w:val="009752DB"/>
    <w:rsid w:val="009753DD"/>
    <w:rsid w:val="009755C0"/>
    <w:rsid w:val="009759F0"/>
    <w:rsid w:val="00975B72"/>
    <w:rsid w:val="00976B01"/>
    <w:rsid w:val="009772F1"/>
    <w:rsid w:val="009777F2"/>
    <w:rsid w:val="00980B52"/>
    <w:rsid w:val="009816F6"/>
    <w:rsid w:val="009823F7"/>
    <w:rsid w:val="009827C5"/>
    <w:rsid w:val="00982BAE"/>
    <w:rsid w:val="00982BC0"/>
    <w:rsid w:val="009831D0"/>
    <w:rsid w:val="00983702"/>
    <w:rsid w:val="0098522B"/>
    <w:rsid w:val="00985ECD"/>
    <w:rsid w:val="00986955"/>
    <w:rsid w:val="00986FE0"/>
    <w:rsid w:val="009877D4"/>
    <w:rsid w:val="00987807"/>
    <w:rsid w:val="00987B23"/>
    <w:rsid w:val="0099029A"/>
    <w:rsid w:val="009905A9"/>
    <w:rsid w:val="0099227D"/>
    <w:rsid w:val="009924F8"/>
    <w:rsid w:val="00992DA8"/>
    <w:rsid w:val="00992E68"/>
    <w:rsid w:val="00993943"/>
    <w:rsid w:val="00993BB4"/>
    <w:rsid w:val="0099444A"/>
    <w:rsid w:val="00994851"/>
    <w:rsid w:val="00994D8C"/>
    <w:rsid w:val="00995177"/>
    <w:rsid w:val="009952A8"/>
    <w:rsid w:val="00995AB5"/>
    <w:rsid w:val="009964E0"/>
    <w:rsid w:val="009964FE"/>
    <w:rsid w:val="00996CCD"/>
    <w:rsid w:val="00997C49"/>
    <w:rsid w:val="009A2164"/>
    <w:rsid w:val="009A2376"/>
    <w:rsid w:val="009A3FDF"/>
    <w:rsid w:val="009A4F7D"/>
    <w:rsid w:val="009A70AA"/>
    <w:rsid w:val="009A7E06"/>
    <w:rsid w:val="009B0111"/>
    <w:rsid w:val="009B05DC"/>
    <w:rsid w:val="009B0E45"/>
    <w:rsid w:val="009B19CD"/>
    <w:rsid w:val="009B1BAA"/>
    <w:rsid w:val="009B1D06"/>
    <w:rsid w:val="009B24C4"/>
    <w:rsid w:val="009B31D6"/>
    <w:rsid w:val="009B350C"/>
    <w:rsid w:val="009B3522"/>
    <w:rsid w:val="009B3A4B"/>
    <w:rsid w:val="009B5CB4"/>
    <w:rsid w:val="009B5F75"/>
    <w:rsid w:val="009B7E58"/>
    <w:rsid w:val="009C0523"/>
    <w:rsid w:val="009C07BE"/>
    <w:rsid w:val="009C13D0"/>
    <w:rsid w:val="009C1462"/>
    <w:rsid w:val="009C1906"/>
    <w:rsid w:val="009C277E"/>
    <w:rsid w:val="009C28CA"/>
    <w:rsid w:val="009C2908"/>
    <w:rsid w:val="009C3D99"/>
    <w:rsid w:val="009C4F74"/>
    <w:rsid w:val="009C567C"/>
    <w:rsid w:val="009C603A"/>
    <w:rsid w:val="009C68F0"/>
    <w:rsid w:val="009C6900"/>
    <w:rsid w:val="009D1D68"/>
    <w:rsid w:val="009D2DD9"/>
    <w:rsid w:val="009D3FD1"/>
    <w:rsid w:val="009D6B1B"/>
    <w:rsid w:val="009D7AA8"/>
    <w:rsid w:val="009E10B1"/>
    <w:rsid w:val="009E2468"/>
    <w:rsid w:val="009E2B10"/>
    <w:rsid w:val="009E3699"/>
    <w:rsid w:val="009E3CB2"/>
    <w:rsid w:val="009E5561"/>
    <w:rsid w:val="009E56E9"/>
    <w:rsid w:val="009E60A5"/>
    <w:rsid w:val="009E63B9"/>
    <w:rsid w:val="009E70BA"/>
    <w:rsid w:val="009F0336"/>
    <w:rsid w:val="009F1311"/>
    <w:rsid w:val="009F222F"/>
    <w:rsid w:val="009F24F7"/>
    <w:rsid w:val="009F255E"/>
    <w:rsid w:val="009F272A"/>
    <w:rsid w:val="009F284B"/>
    <w:rsid w:val="009F2B30"/>
    <w:rsid w:val="009F2E57"/>
    <w:rsid w:val="009F449B"/>
    <w:rsid w:val="009F5379"/>
    <w:rsid w:val="009F6765"/>
    <w:rsid w:val="009F679D"/>
    <w:rsid w:val="009F715E"/>
    <w:rsid w:val="009F7806"/>
    <w:rsid w:val="00A01323"/>
    <w:rsid w:val="00A024C7"/>
    <w:rsid w:val="00A03035"/>
    <w:rsid w:val="00A0315E"/>
    <w:rsid w:val="00A044B9"/>
    <w:rsid w:val="00A05289"/>
    <w:rsid w:val="00A05792"/>
    <w:rsid w:val="00A058A8"/>
    <w:rsid w:val="00A06651"/>
    <w:rsid w:val="00A06BE2"/>
    <w:rsid w:val="00A07D15"/>
    <w:rsid w:val="00A07FDD"/>
    <w:rsid w:val="00A07FFC"/>
    <w:rsid w:val="00A1056C"/>
    <w:rsid w:val="00A10DF1"/>
    <w:rsid w:val="00A1132B"/>
    <w:rsid w:val="00A11954"/>
    <w:rsid w:val="00A11D67"/>
    <w:rsid w:val="00A12F9A"/>
    <w:rsid w:val="00A13530"/>
    <w:rsid w:val="00A13578"/>
    <w:rsid w:val="00A13702"/>
    <w:rsid w:val="00A13D34"/>
    <w:rsid w:val="00A14584"/>
    <w:rsid w:val="00A145FB"/>
    <w:rsid w:val="00A15448"/>
    <w:rsid w:val="00A159C9"/>
    <w:rsid w:val="00A15ACD"/>
    <w:rsid w:val="00A15B8F"/>
    <w:rsid w:val="00A15C6E"/>
    <w:rsid w:val="00A15F3F"/>
    <w:rsid w:val="00A163CF"/>
    <w:rsid w:val="00A164C3"/>
    <w:rsid w:val="00A1665C"/>
    <w:rsid w:val="00A171AA"/>
    <w:rsid w:val="00A17D36"/>
    <w:rsid w:val="00A21136"/>
    <w:rsid w:val="00A229E7"/>
    <w:rsid w:val="00A23628"/>
    <w:rsid w:val="00A23E1B"/>
    <w:rsid w:val="00A24025"/>
    <w:rsid w:val="00A2595F"/>
    <w:rsid w:val="00A25D39"/>
    <w:rsid w:val="00A26521"/>
    <w:rsid w:val="00A2696B"/>
    <w:rsid w:val="00A26E5E"/>
    <w:rsid w:val="00A27379"/>
    <w:rsid w:val="00A274CB"/>
    <w:rsid w:val="00A27915"/>
    <w:rsid w:val="00A30096"/>
    <w:rsid w:val="00A302AB"/>
    <w:rsid w:val="00A3084D"/>
    <w:rsid w:val="00A30BA0"/>
    <w:rsid w:val="00A30F10"/>
    <w:rsid w:val="00A30FD1"/>
    <w:rsid w:val="00A3165F"/>
    <w:rsid w:val="00A328C7"/>
    <w:rsid w:val="00A33236"/>
    <w:rsid w:val="00A333E0"/>
    <w:rsid w:val="00A34B69"/>
    <w:rsid w:val="00A34B92"/>
    <w:rsid w:val="00A35A72"/>
    <w:rsid w:val="00A35E04"/>
    <w:rsid w:val="00A366B5"/>
    <w:rsid w:val="00A37877"/>
    <w:rsid w:val="00A40441"/>
    <w:rsid w:val="00A40FB5"/>
    <w:rsid w:val="00A4117B"/>
    <w:rsid w:val="00A418FC"/>
    <w:rsid w:val="00A41ABC"/>
    <w:rsid w:val="00A42959"/>
    <w:rsid w:val="00A429B7"/>
    <w:rsid w:val="00A43EF0"/>
    <w:rsid w:val="00A444F2"/>
    <w:rsid w:val="00A44B7D"/>
    <w:rsid w:val="00A45C5C"/>
    <w:rsid w:val="00A45E48"/>
    <w:rsid w:val="00A4617F"/>
    <w:rsid w:val="00A46506"/>
    <w:rsid w:val="00A467B2"/>
    <w:rsid w:val="00A46960"/>
    <w:rsid w:val="00A46A98"/>
    <w:rsid w:val="00A46B04"/>
    <w:rsid w:val="00A470EE"/>
    <w:rsid w:val="00A4729B"/>
    <w:rsid w:val="00A474B1"/>
    <w:rsid w:val="00A50516"/>
    <w:rsid w:val="00A505C9"/>
    <w:rsid w:val="00A50925"/>
    <w:rsid w:val="00A50CD0"/>
    <w:rsid w:val="00A51078"/>
    <w:rsid w:val="00A5110B"/>
    <w:rsid w:val="00A51340"/>
    <w:rsid w:val="00A51902"/>
    <w:rsid w:val="00A5220D"/>
    <w:rsid w:val="00A52F79"/>
    <w:rsid w:val="00A53D2D"/>
    <w:rsid w:val="00A546A3"/>
    <w:rsid w:val="00A54B74"/>
    <w:rsid w:val="00A54BDD"/>
    <w:rsid w:val="00A57252"/>
    <w:rsid w:val="00A60B95"/>
    <w:rsid w:val="00A60DA7"/>
    <w:rsid w:val="00A61E72"/>
    <w:rsid w:val="00A62156"/>
    <w:rsid w:val="00A621F1"/>
    <w:rsid w:val="00A6245E"/>
    <w:rsid w:val="00A62DAB"/>
    <w:rsid w:val="00A65B0E"/>
    <w:rsid w:val="00A65B20"/>
    <w:rsid w:val="00A6612E"/>
    <w:rsid w:val="00A6761C"/>
    <w:rsid w:val="00A6792F"/>
    <w:rsid w:val="00A67E35"/>
    <w:rsid w:val="00A70808"/>
    <w:rsid w:val="00A7088A"/>
    <w:rsid w:val="00A7090E"/>
    <w:rsid w:val="00A7094B"/>
    <w:rsid w:val="00A7178C"/>
    <w:rsid w:val="00A728D7"/>
    <w:rsid w:val="00A72F76"/>
    <w:rsid w:val="00A73118"/>
    <w:rsid w:val="00A732AA"/>
    <w:rsid w:val="00A736D3"/>
    <w:rsid w:val="00A7371E"/>
    <w:rsid w:val="00A740F3"/>
    <w:rsid w:val="00A758E3"/>
    <w:rsid w:val="00A766E1"/>
    <w:rsid w:val="00A779E3"/>
    <w:rsid w:val="00A80669"/>
    <w:rsid w:val="00A8237D"/>
    <w:rsid w:val="00A8301A"/>
    <w:rsid w:val="00A8406D"/>
    <w:rsid w:val="00A844CD"/>
    <w:rsid w:val="00A84591"/>
    <w:rsid w:val="00A850DB"/>
    <w:rsid w:val="00A85BDF"/>
    <w:rsid w:val="00A85EFA"/>
    <w:rsid w:val="00A86408"/>
    <w:rsid w:val="00A87176"/>
    <w:rsid w:val="00A874DE"/>
    <w:rsid w:val="00A87701"/>
    <w:rsid w:val="00A877E8"/>
    <w:rsid w:val="00A91026"/>
    <w:rsid w:val="00A91EEC"/>
    <w:rsid w:val="00A91F6F"/>
    <w:rsid w:val="00A924C1"/>
    <w:rsid w:val="00A92671"/>
    <w:rsid w:val="00A92AEE"/>
    <w:rsid w:val="00A92B55"/>
    <w:rsid w:val="00A9368C"/>
    <w:rsid w:val="00A937F6"/>
    <w:rsid w:val="00A9391A"/>
    <w:rsid w:val="00A93B44"/>
    <w:rsid w:val="00A93BD2"/>
    <w:rsid w:val="00A9581D"/>
    <w:rsid w:val="00A9622A"/>
    <w:rsid w:val="00AA0481"/>
    <w:rsid w:val="00AA0624"/>
    <w:rsid w:val="00AA14FD"/>
    <w:rsid w:val="00AA169D"/>
    <w:rsid w:val="00AA1740"/>
    <w:rsid w:val="00AA1B17"/>
    <w:rsid w:val="00AA2906"/>
    <w:rsid w:val="00AA2C06"/>
    <w:rsid w:val="00AA3D00"/>
    <w:rsid w:val="00AA3E1B"/>
    <w:rsid w:val="00AA4697"/>
    <w:rsid w:val="00AA5257"/>
    <w:rsid w:val="00AA5988"/>
    <w:rsid w:val="00AA5BB8"/>
    <w:rsid w:val="00AA6499"/>
    <w:rsid w:val="00AA6DF2"/>
    <w:rsid w:val="00AA78C2"/>
    <w:rsid w:val="00AB0451"/>
    <w:rsid w:val="00AB0770"/>
    <w:rsid w:val="00AB08E4"/>
    <w:rsid w:val="00AB0EEC"/>
    <w:rsid w:val="00AB116F"/>
    <w:rsid w:val="00AB160D"/>
    <w:rsid w:val="00AB22AB"/>
    <w:rsid w:val="00AB22F5"/>
    <w:rsid w:val="00AB2D0B"/>
    <w:rsid w:val="00AB2FFA"/>
    <w:rsid w:val="00AB45D3"/>
    <w:rsid w:val="00AB490A"/>
    <w:rsid w:val="00AB6525"/>
    <w:rsid w:val="00AB7053"/>
    <w:rsid w:val="00AB7703"/>
    <w:rsid w:val="00AB7D1C"/>
    <w:rsid w:val="00AC0345"/>
    <w:rsid w:val="00AC0809"/>
    <w:rsid w:val="00AC0A8A"/>
    <w:rsid w:val="00AC0C17"/>
    <w:rsid w:val="00AC0FA3"/>
    <w:rsid w:val="00AC1DD0"/>
    <w:rsid w:val="00AC21F5"/>
    <w:rsid w:val="00AC2983"/>
    <w:rsid w:val="00AC29A7"/>
    <w:rsid w:val="00AC2DC3"/>
    <w:rsid w:val="00AC2E64"/>
    <w:rsid w:val="00AC453B"/>
    <w:rsid w:val="00AC476C"/>
    <w:rsid w:val="00AC51C0"/>
    <w:rsid w:val="00AC54C6"/>
    <w:rsid w:val="00AC56AA"/>
    <w:rsid w:val="00AC6359"/>
    <w:rsid w:val="00AC69BF"/>
    <w:rsid w:val="00AC7098"/>
    <w:rsid w:val="00AC7DB6"/>
    <w:rsid w:val="00AD0909"/>
    <w:rsid w:val="00AD09D6"/>
    <w:rsid w:val="00AD1DBA"/>
    <w:rsid w:val="00AD2CAE"/>
    <w:rsid w:val="00AD2E18"/>
    <w:rsid w:val="00AD384A"/>
    <w:rsid w:val="00AD3893"/>
    <w:rsid w:val="00AD3AA9"/>
    <w:rsid w:val="00AD3FAE"/>
    <w:rsid w:val="00AD44F9"/>
    <w:rsid w:val="00AD4705"/>
    <w:rsid w:val="00AD470A"/>
    <w:rsid w:val="00AD48C2"/>
    <w:rsid w:val="00AD51BD"/>
    <w:rsid w:val="00AD5A7B"/>
    <w:rsid w:val="00AD5FFE"/>
    <w:rsid w:val="00AD6608"/>
    <w:rsid w:val="00AD6D79"/>
    <w:rsid w:val="00AD74E4"/>
    <w:rsid w:val="00AD79EB"/>
    <w:rsid w:val="00AE0F25"/>
    <w:rsid w:val="00AE1D20"/>
    <w:rsid w:val="00AE1F92"/>
    <w:rsid w:val="00AE371E"/>
    <w:rsid w:val="00AE3B00"/>
    <w:rsid w:val="00AE4297"/>
    <w:rsid w:val="00AE59B7"/>
    <w:rsid w:val="00AE5F54"/>
    <w:rsid w:val="00AE62FE"/>
    <w:rsid w:val="00AE6313"/>
    <w:rsid w:val="00AE6C22"/>
    <w:rsid w:val="00AE7261"/>
    <w:rsid w:val="00AF2513"/>
    <w:rsid w:val="00AF2525"/>
    <w:rsid w:val="00AF3050"/>
    <w:rsid w:val="00AF3721"/>
    <w:rsid w:val="00AF4C3F"/>
    <w:rsid w:val="00AF562C"/>
    <w:rsid w:val="00AF5D09"/>
    <w:rsid w:val="00AF6259"/>
    <w:rsid w:val="00AF70C9"/>
    <w:rsid w:val="00AF7785"/>
    <w:rsid w:val="00AF7B9B"/>
    <w:rsid w:val="00B0022B"/>
    <w:rsid w:val="00B0026F"/>
    <w:rsid w:val="00B00A8D"/>
    <w:rsid w:val="00B01101"/>
    <w:rsid w:val="00B036D7"/>
    <w:rsid w:val="00B05B0C"/>
    <w:rsid w:val="00B05D62"/>
    <w:rsid w:val="00B06005"/>
    <w:rsid w:val="00B06CA4"/>
    <w:rsid w:val="00B07406"/>
    <w:rsid w:val="00B07C2B"/>
    <w:rsid w:val="00B07D89"/>
    <w:rsid w:val="00B111BE"/>
    <w:rsid w:val="00B12823"/>
    <w:rsid w:val="00B14C8A"/>
    <w:rsid w:val="00B14EFF"/>
    <w:rsid w:val="00B1522D"/>
    <w:rsid w:val="00B1551A"/>
    <w:rsid w:val="00B167E5"/>
    <w:rsid w:val="00B169C5"/>
    <w:rsid w:val="00B16F32"/>
    <w:rsid w:val="00B17FD0"/>
    <w:rsid w:val="00B20305"/>
    <w:rsid w:val="00B21095"/>
    <w:rsid w:val="00B214A5"/>
    <w:rsid w:val="00B21913"/>
    <w:rsid w:val="00B21B91"/>
    <w:rsid w:val="00B22213"/>
    <w:rsid w:val="00B22259"/>
    <w:rsid w:val="00B2362E"/>
    <w:rsid w:val="00B2410B"/>
    <w:rsid w:val="00B24153"/>
    <w:rsid w:val="00B243E6"/>
    <w:rsid w:val="00B24AEB"/>
    <w:rsid w:val="00B25725"/>
    <w:rsid w:val="00B269BD"/>
    <w:rsid w:val="00B26B86"/>
    <w:rsid w:val="00B277C2"/>
    <w:rsid w:val="00B311E9"/>
    <w:rsid w:val="00B31539"/>
    <w:rsid w:val="00B32D74"/>
    <w:rsid w:val="00B32EF6"/>
    <w:rsid w:val="00B33840"/>
    <w:rsid w:val="00B3409E"/>
    <w:rsid w:val="00B353A5"/>
    <w:rsid w:val="00B359BD"/>
    <w:rsid w:val="00B3605C"/>
    <w:rsid w:val="00B36552"/>
    <w:rsid w:val="00B36E39"/>
    <w:rsid w:val="00B37398"/>
    <w:rsid w:val="00B37932"/>
    <w:rsid w:val="00B37DD7"/>
    <w:rsid w:val="00B40750"/>
    <w:rsid w:val="00B4300B"/>
    <w:rsid w:val="00B43096"/>
    <w:rsid w:val="00B43785"/>
    <w:rsid w:val="00B4394D"/>
    <w:rsid w:val="00B45444"/>
    <w:rsid w:val="00B45AA4"/>
    <w:rsid w:val="00B45ACC"/>
    <w:rsid w:val="00B46450"/>
    <w:rsid w:val="00B47BE1"/>
    <w:rsid w:val="00B512B9"/>
    <w:rsid w:val="00B519DC"/>
    <w:rsid w:val="00B51F12"/>
    <w:rsid w:val="00B521E0"/>
    <w:rsid w:val="00B5304F"/>
    <w:rsid w:val="00B534D5"/>
    <w:rsid w:val="00B538A5"/>
    <w:rsid w:val="00B5525B"/>
    <w:rsid w:val="00B55F02"/>
    <w:rsid w:val="00B56377"/>
    <w:rsid w:val="00B56B6E"/>
    <w:rsid w:val="00B57C6F"/>
    <w:rsid w:val="00B60413"/>
    <w:rsid w:val="00B6348F"/>
    <w:rsid w:val="00B6350F"/>
    <w:rsid w:val="00B637C0"/>
    <w:rsid w:val="00B64A33"/>
    <w:rsid w:val="00B64A7C"/>
    <w:rsid w:val="00B66B79"/>
    <w:rsid w:val="00B674EA"/>
    <w:rsid w:val="00B6783D"/>
    <w:rsid w:val="00B705A8"/>
    <w:rsid w:val="00B70BED"/>
    <w:rsid w:val="00B712EE"/>
    <w:rsid w:val="00B7237E"/>
    <w:rsid w:val="00B73B25"/>
    <w:rsid w:val="00B73D4E"/>
    <w:rsid w:val="00B74DA0"/>
    <w:rsid w:val="00B7526F"/>
    <w:rsid w:val="00B76A76"/>
    <w:rsid w:val="00B76AB1"/>
    <w:rsid w:val="00B76E94"/>
    <w:rsid w:val="00B7739B"/>
    <w:rsid w:val="00B77B84"/>
    <w:rsid w:val="00B8015C"/>
    <w:rsid w:val="00B8055B"/>
    <w:rsid w:val="00B80D14"/>
    <w:rsid w:val="00B8126D"/>
    <w:rsid w:val="00B812CA"/>
    <w:rsid w:val="00B812DB"/>
    <w:rsid w:val="00B8224D"/>
    <w:rsid w:val="00B82684"/>
    <w:rsid w:val="00B82C4B"/>
    <w:rsid w:val="00B83695"/>
    <w:rsid w:val="00B85204"/>
    <w:rsid w:val="00B8574F"/>
    <w:rsid w:val="00B85C3E"/>
    <w:rsid w:val="00B85F35"/>
    <w:rsid w:val="00B87DDF"/>
    <w:rsid w:val="00B902D6"/>
    <w:rsid w:val="00B9065F"/>
    <w:rsid w:val="00B90DD3"/>
    <w:rsid w:val="00B90F40"/>
    <w:rsid w:val="00B91493"/>
    <w:rsid w:val="00B9480A"/>
    <w:rsid w:val="00B957BE"/>
    <w:rsid w:val="00B95B59"/>
    <w:rsid w:val="00B95E4D"/>
    <w:rsid w:val="00B960C7"/>
    <w:rsid w:val="00B96407"/>
    <w:rsid w:val="00B96485"/>
    <w:rsid w:val="00B96515"/>
    <w:rsid w:val="00B96FEB"/>
    <w:rsid w:val="00B97938"/>
    <w:rsid w:val="00BA05A5"/>
    <w:rsid w:val="00BA0E6C"/>
    <w:rsid w:val="00BA1078"/>
    <w:rsid w:val="00BA155C"/>
    <w:rsid w:val="00BA1A3A"/>
    <w:rsid w:val="00BA2542"/>
    <w:rsid w:val="00BA2F06"/>
    <w:rsid w:val="00BA3399"/>
    <w:rsid w:val="00BA3630"/>
    <w:rsid w:val="00BA43A5"/>
    <w:rsid w:val="00BA5D3B"/>
    <w:rsid w:val="00BA5D9F"/>
    <w:rsid w:val="00BA6427"/>
    <w:rsid w:val="00BA6D5C"/>
    <w:rsid w:val="00BA7D80"/>
    <w:rsid w:val="00BB0977"/>
    <w:rsid w:val="00BB0BD4"/>
    <w:rsid w:val="00BB10F5"/>
    <w:rsid w:val="00BB145C"/>
    <w:rsid w:val="00BB335C"/>
    <w:rsid w:val="00BB4822"/>
    <w:rsid w:val="00BB4E48"/>
    <w:rsid w:val="00BB5604"/>
    <w:rsid w:val="00BB57D6"/>
    <w:rsid w:val="00BB64E5"/>
    <w:rsid w:val="00BC128D"/>
    <w:rsid w:val="00BC1B58"/>
    <w:rsid w:val="00BC1BB5"/>
    <w:rsid w:val="00BC24AA"/>
    <w:rsid w:val="00BC24D1"/>
    <w:rsid w:val="00BC2B5B"/>
    <w:rsid w:val="00BC30D4"/>
    <w:rsid w:val="00BC392A"/>
    <w:rsid w:val="00BC3CA6"/>
    <w:rsid w:val="00BC3CA7"/>
    <w:rsid w:val="00BC4221"/>
    <w:rsid w:val="00BC4698"/>
    <w:rsid w:val="00BC4B25"/>
    <w:rsid w:val="00BC4E8D"/>
    <w:rsid w:val="00BC5F6A"/>
    <w:rsid w:val="00BC5F6D"/>
    <w:rsid w:val="00BC6234"/>
    <w:rsid w:val="00BC675C"/>
    <w:rsid w:val="00BC6C85"/>
    <w:rsid w:val="00BC7004"/>
    <w:rsid w:val="00BC702C"/>
    <w:rsid w:val="00BC7681"/>
    <w:rsid w:val="00BC7EB4"/>
    <w:rsid w:val="00BD0AD3"/>
    <w:rsid w:val="00BD17F0"/>
    <w:rsid w:val="00BD1948"/>
    <w:rsid w:val="00BD2203"/>
    <w:rsid w:val="00BD2739"/>
    <w:rsid w:val="00BD27BF"/>
    <w:rsid w:val="00BD27EB"/>
    <w:rsid w:val="00BD2E40"/>
    <w:rsid w:val="00BD35C2"/>
    <w:rsid w:val="00BD3DFE"/>
    <w:rsid w:val="00BD482A"/>
    <w:rsid w:val="00BD51C1"/>
    <w:rsid w:val="00BD529B"/>
    <w:rsid w:val="00BD539F"/>
    <w:rsid w:val="00BD5B38"/>
    <w:rsid w:val="00BD6AF7"/>
    <w:rsid w:val="00BD7402"/>
    <w:rsid w:val="00BE0C88"/>
    <w:rsid w:val="00BE2461"/>
    <w:rsid w:val="00BE2CF5"/>
    <w:rsid w:val="00BE32F7"/>
    <w:rsid w:val="00BE47D6"/>
    <w:rsid w:val="00BE4AAE"/>
    <w:rsid w:val="00BE4BFD"/>
    <w:rsid w:val="00BE57FB"/>
    <w:rsid w:val="00BE5AFF"/>
    <w:rsid w:val="00BE615E"/>
    <w:rsid w:val="00BE62CE"/>
    <w:rsid w:val="00BE6BB7"/>
    <w:rsid w:val="00BE6D8F"/>
    <w:rsid w:val="00BE6E4D"/>
    <w:rsid w:val="00BE6EE6"/>
    <w:rsid w:val="00BE7489"/>
    <w:rsid w:val="00BE7559"/>
    <w:rsid w:val="00BF0377"/>
    <w:rsid w:val="00BF0875"/>
    <w:rsid w:val="00BF1B9F"/>
    <w:rsid w:val="00BF2B0A"/>
    <w:rsid w:val="00BF2C1B"/>
    <w:rsid w:val="00BF3241"/>
    <w:rsid w:val="00BF347C"/>
    <w:rsid w:val="00BF3851"/>
    <w:rsid w:val="00BF3ABC"/>
    <w:rsid w:val="00BF421C"/>
    <w:rsid w:val="00BF43AC"/>
    <w:rsid w:val="00BF53F8"/>
    <w:rsid w:val="00BF55BB"/>
    <w:rsid w:val="00BF5FBC"/>
    <w:rsid w:val="00BF7523"/>
    <w:rsid w:val="00BF7CD5"/>
    <w:rsid w:val="00C00289"/>
    <w:rsid w:val="00C004BD"/>
    <w:rsid w:val="00C007DC"/>
    <w:rsid w:val="00C0098A"/>
    <w:rsid w:val="00C00A5E"/>
    <w:rsid w:val="00C01347"/>
    <w:rsid w:val="00C01933"/>
    <w:rsid w:val="00C01A85"/>
    <w:rsid w:val="00C01A89"/>
    <w:rsid w:val="00C0206F"/>
    <w:rsid w:val="00C02A77"/>
    <w:rsid w:val="00C03222"/>
    <w:rsid w:val="00C03823"/>
    <w:rsid w:val="00C04D21"/>
    <w:rsid w:val="00C0511C"/>
    <w:rsid w:val="00C06CFA"/>
    <w:rsid w:val="00C06DD3"/>
    <w:rsid w:val="00C0740B"/>
    <w:rsid w:val="00C1033B"/>
    <w:rsid w:val="00C118D1"/>
    <w:rsid w:val="00C1222C"/>
    <w:rsid w:val="00C1237B"/>
    <w:rsid w:val="00C123FA"/>
    <w:rsid w:val="00C123FC"/>
    <w:rsid w:val="00C129B3"/>
    <w:rsid w:val="00C12B0D"/>
    <w:rsid w:val="00C12F6B"/>
    <w:rsid w:val="00C13703"/>
    <w:rsid w:val="00C13B14"/>
    <w:rsid w:val="00C13CD0"/>
    <w:rsid w:val="00C15731"/>
    <w:rsid w:val="00C15BFD"/>
    <w:rsid w:val="00C15E33"/>
    <w:rsid w:val="00C160D0"/>
    <w:rsid w:val="00C1666D"/>
    <w:rsid w:val="00C16C6D"/>
    <w:rsid w:val="00C16F80"/>
    <w:rsid w:val="00C17884"/>
    <w:rsid w:val="00C17C38"/>
    <w:rsid w:val="00C17E3A"/>
    <w:rsid w:val="00C20764"/>
    <w:rsid w:val="00C20A89"/>
    <w:rsid w:val="00C20C41"/>
    <w:rsid w:val="00C2225E"/>
    <w:rsid w:val="00C2273A"/>
    <w:rsid w:val="00C2400B"/>
    <w:rsid w:val="00C240F9"/>
    <w:rsid w:val="00C2451E"/>
    <w:rsid w:val="00C24693"/>
    <w:rsid w:val="00C24D7C"/>
    <w:rsid w:val="00C266C8"/>
    <w:rsid w:val="00C26A26"/>
    <w:rsid w:val="00C27595"/>
    <w:rsid w:val="00C27C52"/>
    <w:rsid w:val="00C302BF"/>
    <w:rsid w:val="00C30D42"/>
    <w:rsid w:val="00C3127D"/>
    <w:rsid w:val="00C315B4"/>
    <w:rsid w:val="00C31E6D"/>
    <w:rsid w:val="00C32415"/>
    <w:rsid w:val="00C3258E"/>
    <w:rsid w:val="00C33179"/>
    <w:rsid w:val="00C338F5"/>
    <w:rsid w:val="00C34BB8"/>
    <w:rsid w:val="00C34DC6"/>
    <w:rsid w:val="00C3528F"/>
    <w:rsid w:val="00C35743"/>
    <w:rsid w:val="00C367D7"/>
    <w:rsid w:val="00C36AA8"/>
    <w:rsid w:val="00C37B07"/>
    <w:rsid w:val="00C37D4B"/>
    <w:rsid w:val="00C37DBB"/>
    <w:rsid w:val="00C4063C"/>
    <w:rsid w:val="00C40762"/>
    <w:rsid w:val="00C40F97"/>
    <w:rsid w:val="00C4141C"/>
    <w:rsid w:val="00C42387"/>
    <w:rsid w:val="00C4245B"/>
    <w:rsid w:val="00C4269F"/>
    <w:rsid w:val="00C43747"/>
    <w:rsid w:val="00C43B51"/>
    <w:rsid w:val="00C43C09"/>
    <w:rsid w:val="00C44684"/>
    <w:rsid w:val="00C452A1"/>
    <w:rsid w:val="00C4548A"/>
    <w:rsid w:val="00C45BA1"/>
    <w:rsid w:val="00C45BEE"/>
    <w:rsid w:val="00C46B29"/>
    <w:rsid w:val="00C47A0D"/>
    <w:rsid w:val="00C51625"/>
    <w:rsid w:val="00C5174D"/>
    <w:rsid w:val="00C53F6D"/>
    <w:rsid w:val="00C54712"/>
    <w:rsid w:val="00C603CD"/>
    <w:rsid w:val="00C6045F"/>
    <w:rsid w:val="00C604C5"/>
    <w:rsid w:val="00C60920"/>
    <w:rsid w:val="00C60EB3"/>
    <w:rsid w:val="00C62374"/>
    <w:rsid w:val="00C626A6"/>
    <w:rsid w:val="00C62BC2"/>
    <w:rsid w:val="00C62C5F"/>
    <w:rsid w:val="00C63730"/>
    <w:rsid w:val="00C63F69"/>
    <w:rsid w:val="00C63FEA"/>
    <w:rsid w:val="00C64038"/>
    <w:rsid w:val="00C6413D"/>
    <w:rsid w:val="00C64388"/>
    <w:rsid w:val="00C64A2A"/>
    <w:rsid w:val="00C64C0C"/>
    <w:rsid w:val="00C64E53"/>
    <w:rsid w:val="00C65508"/>
    <w:rsid w:val="00C6570C"/>
    <w:rsid w:val="00C65B50"/>
    <w:rsid w:val="00C6775D"/>
    <w:rsid w:val="00C70BC3"/>
    <w:rsid w:val="00C70FA2"/>
    <w:rsid w:val="00C71EC7"/>
    <w:rsid w:val="00C724A5"/>
    <w:rsid w:val="00C72C5B"/>
    <w:rsid w:val="00C73D9E"/>
    <w:rsid w:val="00C74A6F"/>
    <w:rsid w:val="00C74F63"/>
    <w:rsid w:val="00C751D3"/>
    <w:rsid w:val="00C753C8"/>
    <w:rsid w:val="00C75882"/>
    <w:rsid w:val="00C75DFA"/>
    <w:rsid w:val="00C760A5"/>
    <w:rsid w:val="00C765EC"/>
    <w:rsid w:val="00C76DEF"/>
    <w:rsid w:val="00C77135"/>
    <w:rsid w:val="00C809CB"/>
    <w:rsid w:val="00C80A47"/>
    <w:rsid w:val="00C80F1D"/>
    <w:rsid w:val="00C81712"/>
    <w:rsid w:val="00C81729"/>
    <w:rsid w:val="00C81C43"/>
    <w:rsid w:val="00C8209E"/>
    <w:rsid w:val="00C82C39"/>
    <w:rsid w:val="00C82D04"/>
    <w:rsid w:val="00C8320C"/>
    <w:rsid w:val="00C8374F"/>
    <w:rsid w:val="00C84200"/>
    <w:rsid w:val="00C84283"/>
    <w:rsid w:val="00C84541"/>
    <w:rsid w:val="00C84F87"/>
    <w:rsid w:val="00C8568A"/>
    <w:rsid w:val="00C857D8"/>
    <w:rsid w:val="00C85EEE"/>
    <w:rsid w:val="00C86527"/>
    <w:rsid w:val="00C869A0"/>
    <w:rsid w:val="00C86B58"/>
    <w:rsid w:val="00C86D2C"/>
    <w:rsid w:val="00C872B6"/>
    <w:rsid w:val="00C87EA2"/>
    <w:rsid w:val="00C87EA4"/>
    <w:rsid w:val="00C87F32"/>
    <w:rsid w:val="00C87FE2"/>
    <w:rsid w:val="00C90996"/>
    <w:rsid w:val="00C90B90"/>
    <w:rsid w:val="00C923C3"/>
    <w:rsid w:val="00C92C32"/>
    <w:rsid w:val="00C9386A"/>
    <w:rsid w:val="00C93BE2"/>
    <w:rsid w:val="00C9419E"/>
    <w:rsid w:val="00C9426D"/>
    <w:rsid w:val="00C94F7B"/>
    <w:rsid w:val="00C9501E"/>
    <w:rsid w:val="00C963A0"/>
    <w:rsid w:val="00C965AB"/>
    <w:rsid w:val="00C965AF"/>
    <w:rsid w:val="00C96A22"/>
    <w:rsid w:val="00C96C1D"/>
    <w:rsid w:val="00C972B4"/>
    <w:rsid w:val="00CA2248"/>
    <w:rsid w:val="00CA2EB1"/>
    <w:rsid w:val="00CA3221"/>
    <w:rsid w:val="00CA377F"/>
    <w:rsid w:val="00CA3C58"/>
    <w:rsid w:val="00CA3D5B"/>
    <w:rsid w:val="00CA60ED"/>
    <w:rsid w:val="00CA639C"/>
    <w:rsid w:val="00CA681C"/>
    <w:rsid w:val="00CA6C9F"/>
    <w:rsid w:val="00CA6D00"/>
    <w:rsid w:val="00CA708A"/>
    <w:rsid w:val="00CA719B"/>
    <w:rsid w:val="00CA745F"/>
    <w:rsid w:val="00CA75E6"/>
    <w:rsid w:val="00CB2270"/>
    <w:rsid w:val="00CB2DE9"/>
    <w:rsid w:val="00CB32AA"/>
    <w:rsid w:val="00CB400D"/>
    <w:rsid w:val="00CB4105"/>
    <w:rsid w:val="00CB43F9"/>
    <w:rsid w:val="00CB462B"/>
    <w:rsid w:val="00CB4FF4"/>
    <w:rsid w:val="00CB5934"/>
    <w:rsid w:val="00CB5EB7"/>
    <w:rsid w:val="00CB6573"/>
    <w:rsid w:val="00CB7426"/>
    <w:rsid w:val="00CB77A8"/>
    <w:rsid w:val="00CB7FC4"/>
    <w:rsid w:val="00CC03B6"/>
    <w:rsid w:val="00CC1132"/>
    <w:rsid w:val="00CC16D9"/>
    <w:rsid w:val="00CC178B"/>
    <w:rsid w:val="00CC217A"/>
    <w:rsid w:val="00CC230C"/>
    <w:rsid w:val="00CC35CD"/>
    <w:rsid w:val="00CC418C"/>
    <w:rsid w:val="00CC440A"/>
    <w:rsid w:val="00CC47E6"/>
    <w:rsid w:val="00CC4B9E"/>
    <w:rsid w:val="00CC4F0D"/>
    <w:rsid w:val="00CC5108"/>
    <w:rsid w:val="00CC55CB"/>
    <w:rsid w:val="00CC5D44"/>
    <w:rsid w:val="00CC62E3"/>
    <w:rsid w:val="00CC65FD"/>
    <w:rsid w:val="00CC7431"/>
    <w:rsid w:val="00CD08AD"/>
    <w:rsid w:val="00CD0D5E"/>
    <w:rsid w:val="00CD0E46"/>
    <w:rsid w:val="00CD1D11"/>
    <w:rsid w:val="00CD1DB1"/>
    <w:rsid w:val="00CD1F3E"/>
    <w:rsid w:val="00CD276F"/>
    <w:rsid w:val="00CD2FEE"/>
    <w:rsid w:val="00CD30CE"/>
    <w:rsid w:val="00CD3CCA"/>
    <w:rsid w:val="00CD41EB"/>
    <w:rsid w:val="00CD4BD2"/>
    <w:rsid w:val="00CD5031"/>
    <w:rsid w:val="00CD58D1"/>
    <w:rsid w:val="00CD7309"/>
    <w:rsid w:val="00CD76CA"/>
    <w:rsid w:val="00CD7722"/>
    <w:rsid w:val="00CD78C2"/>
    <w:rsid w:val="00CD7FA0"/>
    <w:rsid w:val="00CE04A2"/>
    <w:rsid w:val="00CE0560"/>
    <w:rsid w:val="00CE0842"/>
    <w:rsid w:val="00CE13AB"/>
    <w:rsid w:val="00CE2834"/>
    <w:rsid w:val="00CE2D7A"/>
    <w:rsid w:val="00CE3867"/>
    <w:rsid w:val="00CE38F7"/>
    <w:rsid w:val="00CE3944"/>
    <w:rsid w:val="00CE4203"/>
    <w:rsid w:val="00CE4375"/>
    <w:rsid w:val="00CE4C1C"/>
    <w:rsid w:val="00CE5EE5"/>
    <w:rsid w:val="00CE64FD"/>
    <w:rsid w:val="00CE6ADF"/>
    <w:rsid w:val="00CE74C5"/>
    <w:rsid w:val="00CE79CB"/>
    <w:rsid w:val="00CE7EB4"/>
    <w:rsid w:val="00CE7EE2"/>
    <w:rsid w:val="00CF0050"/>
    <w:rsid w:val="00CF0830"/>
    <w:rsid w:val="00CF0AE2"/>
    <w:rsid w:val="00CF3A98"/>
    <w:rsid w:val="00CF5D6F"/>
    <w:rsid w:val="00CF655D"/>
    <w:rsid w:val="00CF6E7F"/>
    <w:rsid w:val="00CF72C8"/>
    <w:rsid w:val="00CF74C4"/>
    <w:rsid w:val="00CF7580"/>
    <w:rsid w:val="00CF7713"/>
    <w:rsid w:val="00CF7DCF"/>
    <w:rsid w:val="00D00924"/>
    <w:rsid w:val="00D00A87"/>
    <w:rsid w:val="00D00C2A"/>
    <w:rsid w:val="00D010E8"/>
    <w:rsid w:val="00D01E16"/>
    <w:rsid w:val="00D02220"/>
    <w:rsid w:val="00D032CA"/>
    <w:rsid w:val="00D036CC"/>
    <w:rsid w:val="00D03D7F"/>
    <w:rsid w:val="00D074A9"/>
    <w:rsid w:val="00D079CB"/>
    <w:rsid w:val="00D1039F"/>
    <w:rsid w:val="00D1052F"/>
    <w:rsid w:val="00D1058A"/>
    <w:rsid w:val="00D11465"/>
    <w:rsid w:val="00D11A16"/>
    <w:rsid w:val="00D120E1"/>
    <w:rsid w:val="00D12621"/>
    <w:rsid w:val="00D12747"/>
    <w:rsid w:val="00D1294F"/>
    <w:rsid w:val="00D132E4"/>
    <w:rsid w:val="00D133FE"/>
    <w:rsid w:val="00D1418F"/>
    <w:rsid w:val="00D154B2"/>
    <w:rsid w:val="00D15D60"/>
    <w:rsid w:val="00D16157"/>
    <w:rsid w:val="00D16BEB"/>
    <w:rsid w:val="00D16C03"/>
    <w:rsid w:val="00D17450"/>
    <w:rsid w:val="00D17A86"/>
    <w:rsid w:val="00D17B96"/>
    <w:rsid w:val="00D20161"/>
    <w:rsid w:val="00D205FC"/>
    <w:rsid w:val="00D212E7"/>
    <w:rsid w:val="00D21876"/>
    <w:rsid w:val="00D2247A"/>
    <w:rsid w:val="00D229AE"/>
    <w:rsid w:val="00D23906"/>
    <w:rsid w:val="00D24632"/>
    <w:rsid w:val="00D24E75"/>
    <w:rsid w:val="00D254F0"/>
    <w:rsid w:val="00D25C9F"/>
    <w:rsid w:val="00D2681F"/>
    <w:rsid w:val="00D26C8B"/>
    <w:rsid w:val="00D270AB"/>
    <w:rsid w:val="00D27380"/>
    <w:rsid w:val="00D309F5"/>
    <w:rsid w:val="00D30B16"/>
    <w:rsid w:val="00D31F98"/>
    <w:rsid w:val="00D32730"/>
    <w:rsid w:val="00D33BD4"/>
    <w:rsid w:val="00D3424E"/>
    <w:rsid w:val="00D3453A"/>
    <w:rsid w:val="00D349E2"/>
    <w:rsid w:val="00D35224"/>
    <w:rsid w:val="00D366EA"/>
    <w:rsid w:val="00D36FF0"/>
    <w:rsid w:val="00D378D0"/>
    <w:rsid w:val="00D417C1"/>
    <w:rsid w:val="00D4188E"/>
    <w:rsid w:val="00D41943"/>
    <w:rsid w:val="00D4197F"/>
    <w:rsid w:val="00D41C8E"/>
    <w:rsid w:val="00D41D8C"/>
    <w:rsid w:val="00D422AE"/>
    <w:rsid w:val="00D4258B"/>
    <w:rsid w:val="00D435AD"/>
    <w:rsid w:val="00D44065"/>
    <w:rsid w:val="00D444A8"/>
    <w:rsid w:val="00D4593D"/>
    <w:rsid w:val="00D46D1A"/>
    <w:rsid w:val="00D47005"/>
    <w:rsid w:val="00D47C31"/>
    <w:rsid w:val="00D50129"/>
    <w:rsid w:val="00D501E6"/>
    <w:rsid w:val="00D50E95"/>
    <w:rsid w:val="00D51561"/>
    <w:rsid w:val="00D52F38"/>
    <w:rsid w:val="00D53213"/>
    <w:rsid w:val="00D5416D"/>
    <w:rsid w:val="00D543F7"/>
    <w:rsid w:val="00D54768"/>
    <w:rsid w:val="00D54A17"/>
    <w:rsid w:val="00D54B5D"/>
    <w:rsid w:val="00D5600D"/>
    <w:rsid w:val="00D56439"/>
    <w:rsid w:val="00D5648A"/>
    <w:rsid w:val="00D56909"/>
    <w:rsid w:val="00D56A39"/>
    <w:rsid w:val="00D570E8"/>
    <w:rsid w:val="00D5789C"/>
    <w:rsid w:val="00D57F4C"/>
    <w:rsid w:val="00D60414"/>
    <w:rsid w:val="00D60A07"/>
    <w:rsid w:val="00D6114C"/>
    <w:rsid w:val="00D612B1"/>
    <w:rsid w:val="00D615E9"/>
    <w:rsid w:val="00D61695"/>
    <w:rsid w:val="00D61CCF"/>
    <w:rsid w:val="00D62009"/>
    <w:rsid w:val="00D62635"/>
    <w:rsid w:val="00D62887"/>
    <w:rsid w:val="00D64340"/>
    <w:rsid w:val="00D64637"/>
    <w:rsid w:val="00D647DB"/>
    <w:rsid w:val="00D6582F"/>
    <w:rsid w:val="00D662C3"/>
    <w:rsid w:val="00D7063C"/>
    <w:rsid w:val="00D70A37"/>
    <w:rsid w:val="00D70D3B"/>
    <w:rsid w:val="00D712D6"/>
    <w:rsid w:val="00D738F6"/>
    <w:rsid w:val="00D73D9E"/>
    <w:rsid w:val="00D73DA3"/>
    <w:rsid w:val="00D7440A"/>
    <w:rsid w:val="00D75079"/>
    <w:rsid w:val="00D75F25"/>
    <w:rsid w:val="00D76384"/>
    <w:rsid w:val="00D77B41"/>
    <w:rsid w:val="00D807DF"/>
    <w:rsid w:val="00D80E24"/>
    <w:rsid w:val="00D80E9D"/>
    <w:rsid w:val="00D8121D"/>
    <w:rsid w:val="00D8143A"/>
    <w:rsid w:val="00D815AC"/>
    <w:rsid w:val="00D816DD"/>
    <w:rsid w:val="00D8186A"/>
    <w:rsid w:val="00D81C73"/>
    <w:rsid w:val="00D81C86"/>
    <w:rsid w:val="00D82D3B"/>
    <w:rsid w:val="00D83A2F"/>
    <w:rsid w:val="00D844E0"/>
    <w:rsid w:val="00D84C94"/>
    <w:rsid w:val="00D84C9E"/>
    <w:rsid w:val="00D84FD3"/>
    <w:rsid w:val="00D856D5"/>
    <w:rsid w:val="00D85ECB"/>
    <w:rsid w:val="00D870EE"/>
    <w:rsid w:val="00D87868"/>
    <w:rsid w:val="00D87DA8"/>
    <w:rsid w:val="00D90824"/>
    <w:rsid w:val="00D90F8E"/>
    <w:rsid w:val="00D91B19"/>
    <w:rsid w:val="00D92406"/>
    <w:rsid w:val="00D92712"/>
    <w:rsid w:val="00D92F79"/>
    <w:rsid w:val="00D934A8"/>
    <w:rsid w:val="00D934B1"/>
    <w:rsid w:val="00D93A43"/>
    <w:rsid w:val="00D93C13"/>
    <w:rsid w:val="00D942E1"/>
    <w:rsid w:val="00D9445C"/>
    <w:rsid w:val="00D945AC"/>
    <w:rsid w:val="00D95F5C"/>
    <w:rsid w:val="00D97151"/>
    <w:rsid w:val="00D978B7"/>
    <w:rsid w:val="00DA0917"/>
    <w:rsid w:val="00DA19B2"/>
    <w:rsid w:val="00DA1F94"/>
    <w:rsid w:val="00DA256B"/>
    <w:rsid w:val="00DA3454"/>
    <w:rsid w:val="00DA396B"/>
    <w:rsid w:val="00DA4D98"/>
    <w:rsid w:val="00DA4E81"/>
    <w:rsid w:val="00DA5331"/>
    <w:rsid w:val="00DA69C7"/>
    <w:rsid w:val="00DA6A99"/>
    <w:rsid w:val="00DA6E71"/>
    <w:rsid w:val="00DA7720"/>
    <w:rsid w:val="00DA7DDD"/>
    <w:rsid w:val="00DB01DB"/>
    <w:rsid w:val="00DB0653"/>
    <w:rsid w:val="00DB09C9"/>
    <w:rsid w:val="00DB0E41"/>
    <w:rsid w:val="00DB0F14"/>
    <w:rsid w:val="00DB2931"/>
    <w:rsid w:val="00DB34CB"/>
    <w:rsid w:val="00DB4C2B"/>
    <w:rsid w:val="00DB4CEE"/>
    <w:rsid w:val="00DB52E6"/>
    <w:rsid w:val="00DB5351"/>
    <w:rsid w:val="00DB53ED"/>
    <w:rsid w:val="00DB5ECE"/>
    <w:rsid w:val="00DB5EF0"/>
    <w:rsid w:val="00DB6A75"/>
    <w:rsid w:val="00DB6FD9"/>
    <w:rsid w:val="00DB73EA"/>
    <w:rsid w:val="00DB7F23"/>
    <w:rsid w:val="00DC12BC"/>
    <w:rsid w:val="00DC17AA"/>
    <w:rsid w:val="00DC2CF9"/>
    <w:rsid w:val="00DC2D99"/>
    <w:rsid w:val="00DC3158"/>
    <w:rsid w:val="00DC3283"/>
    <w:rsid w:val="00DC4135"/>
    <w:rsid w:val="00DC414C"/>
    <w:rsid w:val="00DC4645"/>
    <w:rsid w:val="00DC4F36"/>
    <w:rsid w:val="00DC519F"/>
    <w:rsid w:val="00DC526F"/>
    <w:rsid w:val="00DC5A8A"/>
    <w:rsid w:val="00DC6920"/>
    <w:rsid w:val="00DC6A4D"/>
    <w:rsid w:val="00DC717A"/>
    <w:rsid w:val="00DC735D"/>
    <w:rsid w:val="00DD1A63"/>
    <w:rsid w:val="00DD1AB8"/>
    <w:rsid w:val="00DD2062"/>
    <w:rsid w:val="00DD2BB1"/>
    <w:rsid w:val="00DD37B2"/>
    <w:rsid w:val="00DD393F"/>
    <w:rsid w:val="00DD3B05"/>
    <w:rsid w:val="00DD482D"/>
    <w:rsid w:val="00DD4AEE"/>
    <w:rsid w:val="00DD4FFB"/>
    <w:rsid w:val="00DD6049"/>
    <w:rsid w:val="00DD7AE6"/>
    <w:rsid w:val="00DE0C2E"/>
    <w:rsid w:val="00DE2062"/>
    <w:rsid w:val="00DE2128"/>
    <w:rsid w:val="00DE23F3"/>
    <w:rsid w:val="00DE3ED4"/>
    <w:rsid w:val="00DE46EF"/>
    <w:rsid w:val="00DE586B"/>
    <w:rsid w:val="00DE5E06"/>
    <w:rsid w:val="00DE66A6"/>
    <w:rsid w:val="00DE711D"/>
    <w:rsid w:val="00DF02EC"/>
    <w:rsid w:val="00DF0BD2"/>
    <w:rsid w:val="00DF1DA6"/>
    <w:rsid w:val="00DF1FF9"/>
    <w:rsid w:val="00DF2C39"/>
    <w:rsid w:val="00DF2EE5"/>
    <w:rsid w:val="00DF3445"/>
    <w:rsid w:val="00DF47C2"/>
    <w:rsid w:val="00DF56CF"/>
    <w:rsid w:val="00DF648E"/>
    <w:rsid w:val="00DF7C5D"/>
    <w:rsid w:val="00DF7D36"/>
    <w:rsid w:val="00E00611"/>
    <w:rsid w:val="00E00639"/>
    <w:rsid w:val="00E0093F"/>
    <w:rsid w:val="00E00BAA"/>
    <w:rsid w:val="00E01AD5"/>
    <w:rsid w:val="00E029E2"/>
    <w:rsid w:val="00E032A8"/>
    <w:rsid w:val="00E047AB"/>
    <w:rsid w:val="00E04D0C"/>
    <w:rsid w:val="00E06D3D"/>
    <w:rsid w:val="00E07F44"/>
    <w:rsid w:val="00E109E8"/>
    <w:rsid w:val="00E124E3"/>
    <w:rsid w:val="00E12C50"/>
    <w:rsid w:val="00E12CBC"/>
    <w:rsid w:val="00E12D5A"/>
    <w:rsid w:val="00E12D7A"/>
    <w:rsid w:val="00E13B23"/>
    <w:rsid w:val="00E14F7A"/>
    <w:rsid w:val="00E16425"/>
    <w:rsid w:val="00E16D50"/>
    <w:rsid w:val="00E16EB5"/>
    <w:rsid w:val="00E17406"/>
    <w:rsid w:val="00E17568"/>
    <w:rsid w:val="00E17C49"/>
    <w:rsid w:val="00E20CAE"/>
    <w:rsid w:val="00E20F8D"/>
    <w:rsid w:val="00E21BF1"/>
    <w:rsid w:val="00E2218F"/>
    <w:rsid w:val="00E237F9"/>
    <w:rsid w:val="00E2456C"/>
    <w:rsid w:val="00E2470B"/>
    <w:rsid w:val="00E2473D"/>
    <w:rsid w:val="00E254D4"/>
    <w:rsid w:val="00E263D3"/>
    <w:rsid w:val="00E30283"/>
    <w:rsid w:val="00E303D0"/>
    <w:rsid w:val="00E316BC"/>
    <w:rsid w:val="00E31F69"/>
    <w:rsid w:val="00E3229B"/>
    <w:rsid w:val="00E32BE6"/>
    <w:rsid w:val="00E331EA"/>
    <w:rsid w:val="00E33476"/>
    <w:rsid w:val="00E3359A"/>
    <w:rsid w:val="00E33DC7"/>
    <w:rsid w:val="00E33F87"/>
    <w:rsid w:val="00E343A9"/>
    <w:rsid w:val="00E34E2D"/>
    <w:rsid w:val="00E353DD"/>
    <w:rsid w:val="00E35698"/>
    <w:rsid w:val="00E357AA"/>
    <w:rsid w:val="00E35A7B"/>
    <w:rsid w:val="00E35C07"/>
    <w:rsid w:val="00E377BC"/>
    <w:rsid w:val="00E4055C"/>
    <w:rsid w:val="00E40637"/>
    <w:rsid w:val="00E40F98"/>
    <w:rsid w:val="00E4134B"/>
    <w:rsid w:val="00E41EDB"/>
    <w:rsid w:val="00E42BB9"/>
    <w:rsid w:val="00E42C88"/>
    <w:rsid w:val="00E435E0"/>
    <w:rsid w:val="00E43797"/>
    <w:rsid w:val="00E44954"/>
    <w:rsid w:val="00E449ED"/>
    <w:rsid w:val="00E44F0C"/>
    <w:rsid w:val="00E44F7E"/>
    <w:rsid w:val="00E45022"/>
    <w:rsid w:val="00E460CC"/>
    <w:rsid w:val="00E46713"/>
    <w:rsid w:val="00E470B8"/>
    <w:rsid w:val="00E47584"/>
    <w:rsid w:val="00E505F8"/>
    <w:rsid w:val="00E512EB"/>
    <w:rsid w:val="00E5156A"/>
    <w:rsid w:val="00E5212B"/>
    <w:rsid w:val="00E523CB"/>
    <w:rsid w:val="00E52BDE"/>
    <w:rsid w:val="00E53A1A"/>
    <w:rsid w:val="00E54467"/>
    <w:rsid w:val="00E54A0D"/>
    <w:rsid w:val="00E54BEF"/>
    <w:rsid w:val="00E54C25"/>
    <w:rsid w:val="00E5563E"/>
    <w:rsid w:val="00E566C9"/>
    <w:rsid w:val="00E56767"/>
    <w:rsid w:val="00E574BD"/>
    <w:rsid w:val="00E576D9"/>
    <w:rsid w:val="00E60562"/>
    <w:rsid w:val="00E61496"/>
    <w:rsid w:val="00E6221E"/>
    <w:rsid w:val="00E6260B"/>
    <w:rsid w:val="00E637CB"/>
    <w:rsid w:val="00E6560A"/>
    <w:rsid w:val="00E65E0D"/>
    <w:rsid w:val="00E6656B"/>
    <w:rsid w:val="00E667DB"/>
    <w:rsid w:val="00E66F30"/>
    <w:rsid w:val="00E67CAF"/>
    <w:rsid w:val="00E70266"/>
    <w:rsid w:val="00E7064D"/>
    <w:rsid w:val="00E70AA2"/>
    <w:rsid w:val="00E70EBE"/>
    <w:rsid w:val="00E715EB"/>
    <w:rsid w:val="00E719A7"/>
    <w:rsid w:val="00E72127"/>
    <w:rsid w:val="00E73A77"/>
    <w:rsid w:val="00E73DC1"/>
    <w:rsid w:val="00E74E0A"/>
    <w:rsid w:val="00E76810"/>
    <w:rsid w:val="00E76FC5"/>
    <w:rsid w:val="00E779A0"/>
    <w:rsid w:val="00E77B1C"/>
    <w:rsid w:val="00E805C7"/>
    <w:rsid w:val="00E80AE5"/>
    <w:rsid w:val="00E81603"/>
    <w:rsid w:val="00E822C2"/>
    <w:rsid w:val="00E8281A"/>
    <w:rsid w:val="00E82F85"/>
    <w:rsid w:val="00E83A45"/>
    <w:rsid w:val="00E84EF9"/>
    <w:rsid w:val="00E85350"/>
    <w:rsid w:val="00E85E73"/>
    <w:rsid w:val="00E8695F"/>
    <w:rsid w:val="00E86BAA"/>
    <w:rsid w:val="00E86C03"/>
    <w:rsid w:val="00E86E0A"/>
    <w:rsid w:val="00E8732E"/>
    <w:rsid w:val="00E878B2"/>
    <w:rsid w:val="00E90866"/>
    <w:rsid w:val="00E913AA"/>
    <w:rsid w:val="00E927C8"/>
    <w:rsid w:val="00E92FE0"/>
    <w:rsid w:val="00E9333F"/>
    <w:rsid w:val="00E941C4"/>
    <w:rsid w:val="00E95417"/>
    <w:rsid w:val="00E954B0"/>
    <w:rsid w:val="00E9557E"/>
    <w:rsid w:val="00E95762"/>
    <w:rsid w:val="00E95C1F"/>
    <w:rsid w:val="00E95D0F"/>
    <w:rsid w:val="00E95E66"/>
    <w:rsid w:val="00EA181C"/>
    <w:rsid w:val="00EA2B44"/>
    <w:rsid w:val="00EA31C5"/>
    <w:rsid w:val="00EA34EF"/>
    <w:rsid w:val="00EA39FB"/>
    <w:rsid w:val="00EA3CC9"/>
    <w:rsid w:val="00EA4361"/>
    <w:rsid w:val="00EA5368"/>
    <w:rsid w:val="00EA5ACD"/>
    <w:rsid w:val="00EA6CFC"/>
    <w:rsid w:val="00EA6D09"/>
    <w:rsid w:val="00EA70E7"/>
    <w:rsid w:val="00EA7F65"/>
    <w:rsid w:val="00EB02E1"/>
    <w:rsid w:val="00EB0327"/>
    <w:rsid w:val="00EB18EF"/>
    <w:rsid w:val="00EB20FD"/>
    <w:rsid w:val="00EB277A"/>
    <w:rsid w:val="00EB2F5F"/>
    <w:rsid w:val="00EB3351"/>
    <w:rsid w:val="00EB4017"/>
    <w:rsid w:val="00EB4A23"/>
    <w:rsid w:val="00EB527D"/>
    <w:rsid w:val="00EB56C2"/>
    <w:rsid w:val="00EB6998"/>
    <w:rsid w:val="00EB6E32"/>
    <w:rsid w:val="00EB70A3"/>
    <w:rsid w:val="00EC1D9F"/>
    <w:rsid w:val="00EC2691"/>
    <w:rsid w:val="00EC2754"/>
    <w:rsid w:val="00EC2C7B"/>
    <w:rsid w:val="00EC3425"/>
    <w:rsid w:val="00EC4659"/>
    <w:rsid w:val="00EC47DA"/>
    <w:rsid w:val="00EC4CB5"/>
    <w:rsid w:val="00EC5275"/>
    <w:rsid w:val="00EC6404"/>
    <w:rsid w:val="00EC64E0"/>
    <w:rsid w:val="00EC7243"/>
    <w:rsid w:val="00EC7DD2"/>
    <w:rsid w:val="00EC7EE0"/>
    <w:rsid w:val="00ED19CD"/>
    <w:rsid w:val="00ED20C7"/>
    <w:rsid w:val="00ED2865"/>
    <w:rsid w:val="00ED2C0F"/>
    <w:rsid w:val="00ED2D88"/>
    <w:rsid w:val="00ED31C4"/>
    <w:rsid w:val="00ED3F2C"/>
    <w:rsid w:val="00ED49EC"/>
    <w:rsid w:val="00ED52F1"/>
    <w:rsid w:val="00ED5951"/>
    <w:rsid w:val="00ED624E"/>
    <w:rsid w:val="00ED63AC"/>
    <w:rsid w:val="00ED64F2"/>
    <w:rsid w:val="00ED6636"/>
    <w:rsid w:val="00ED6EEF"/>
    <w:rsid w:val="00ED7626"/>
    <w:rsid w:val="00EE0A6D"/>
    <w:rsid w:val="00EE1828"/>
    <w:rsid w:val="00EE1CC9"/>
    <w:rsid w:val="00EE37C4"/>
    <w:rsid w:val="00EE4442"/>
    <w:rsid w:val="00EE48B8"/>
    <w:rsid w:val="00EE508F"/>
    <w:rsid w:val="00EE669D"/>
    <w:rsid w:val="00EE6C3F"/>
    <w:rsid w:val="00EE79D4"/>
    <w:rsid w:val="00EF008A"/>
    <w:rsid w:val="00EF0D70"/>
    <w:rsid w:val="00EF0F27"/>
    <w:rsid w:val="00EF188B"/>
    <w:rsid w:val="00EF248A"/>
    <w:rsid w:val="00EF2703"/>
    <w:rsid w:val="00EF2DA3"/>
    <w:rsid w:val="00EF37D7"/>
    <w:rsid w:val="00EF4BCC"/>
    <w:rsid w:val="00EF59EA"/>
    <w:rsid w:val="00EF5EC8"/>
    <w:rsid w:val="00EF6A33"/>
    <w:rsid w:val="00EF7910"/>
    <w:rsid w:val="00F0030F"/>
    <w:rsid w:val="00F00358"/>
    <w:rsid w:val="00F01839"/>
    <w:rsid w:val="00F01BC7"/>
    <w:rsid w:val="00F02337"/>
    <w:rsid w:val="00F02A08"/>
    <w:rsid w:val="00F02BA5"/>
    <w:rsid w:val="00F02BBC"/>
    <w:rsid w:val="00F03061"/>
    <w:rsid w:val="00F0549F"/>
    <w:rsid w:val="00F0600C"/>
    <w:rsid w:val="00F067A8"/>
    <w:rsid w:val="00F06BF9"/>
    <w:rsid w:val="00F106F0"/>
    <w:rsid w:val="00F10F56"/>
    <w:rsid w:val="00F1119A"/>
    <w:rsid w:val="00F11C68"/>
    <w:rsid w:val="00F122B5"/>
    <w:rsid w:val="00F12333"/>
    <w:rsid w:val="00F12435"/>
    <w:rsid w:val="00F128F8"/>
    <w:rsid w:val="00F14EA7"/>
    <w:rsid w:val="00F158AC"/>
    <w:rsid w:val="00F16F01"/>
    <w:rsid w:val="00F1796D"/>
    <w:rsid w:val="00F206DE"/>
    <w:rsid w:val="00F209E5"/>
    <w:rsid w:val="00F21E1F"/>
    <w:rsid w:val="00F22191"/>
    <w:rsid w:val="00F22B37"/>
    <w:rsid w:val="00F23BCA"/>
    <w:rsid w:val="00F2500A"/>
    <w:rsid w:val="00F253FB"/>
    <w:rsid w:val="00F25AFD"/>
    <w:rsid w:val="00F25C5D"/>
    <w:rsid w:val="00F2636B"/>
    <w:rsid w:val="00F27088"/>
    <w:rsid w:val="00F278C5"/>
    <w:rsid w:val="00F30A08"/>
    <w:rsid w:val="00F30F7C"/>
    <w:rsid w:val="00F313E5"/>
    <w:rsid w:val="00F316C4"/>
    <w:rsid w:val="00F317F3"/>
    <w:rsid w:val="00F33772"/>
    <w:rsid w:val="00F34487"/>
    <w:rsid w:val="00F34DBA"/>
    <w:rsid w:val="00F3511A"/>
    <w:rsid w:val="00F35FEC"/>
    <w:rsid w:val="00F36797"/>
    <w:rsid w:val="00F367F7"/>
    <w:rsid w:val="00F40918"/>
    <w:rsid w:val="00F417FA"/>
    <w:rsid w:val="00F41B7A"/>
    <w:rsid w:val="00F41EA8"/>
    <w:rsid w:val="00F421A5"/>
    <w:rsid w:val="00F42925"/>
    <w:rsid w:val="00F42B42"/>
    <w:rsid w:val="00F42E43"/>
    <w:rsid w:val="00F43053"/>
    <w:rsid w:val="00F43433"/>
    <w:rsid w:val="00F436AB"/>
    <w:rsid w:val="00F436BB"/>
    <w:rsid w:val="00F45209"/>
    <w:rsid w:val="00F457D3"/>
    <w:rsid w:val="00F45A40"/>
    <w:rsid w:val="00F46E30"/>
    <w:rsid w:val="00F4704C"/>
    <w:rsid w:val="00F47082"/>
    <w:rsid w:val="00F473A3"/>
    <w:rsid w:val="00F47588"/>
    <w:rsid w:val="00F47953"/>
    <w:rsid w:val="00F47958"/>
    <w:rsid w:val="00F47E6E"/>
    <w:rsid w:val="00F50294"/>
    <w:rsid w:val="00F51AE6"/>
    <w:rsid w:val="00F52059"/>
    <w:rsid w:val="00F533FC"/>
    <w:rsid w:val="00F5492D"/>
    <w:rsid w:val="00F54B95"/>
    <w:rsid w:val="00F556E9"/>
    <w:rsid w:val="00F55FEA"/>
    <w:rsid w:val="00F6098F"/>
    <w:rsid w:val="00F61AAC"/>
    <w:rsid w:val="00F61F25"/>
    <w:rsid w:val="00F62023"/>
    <w:rsid w:val="00F620A0"/>
    <w:rsid w:val="00F63E05"/>
    <w:rsid w:val="00F63F6B"/>
    <w:rsid w:val="00F64D95"/>
    <w:rsid w:val="00F654EF"/>
    <w:rsid w:val="00F65CCD"/>
    <w:rsid w:val="00F6604B"/>
    <w:rsid w:val="00F664D9"/>
    <w:rsid w:val="00F6680C"/>
    <w:rsid w:val="00F66A1E"/>
    <w:rsid w:val="00F66D04"/>
    <w:rsid w:val="00F70061"/>
    <w:rsid w:val="00F720E7"/>
    <w:rsid w:val="00F73665"/>
    <w:rsid w:val="00F745B1"/>
    <w:rsid w:val="00F74AAA"/>
    <w:rsid w:val="00F74D92"/>
    <w:rsid w:val="00F75AD1"/>
    <w:rsid w:val="00F77678"/>
    <w:rsid w:val="00F8008D"/>
    <w:rsid w:val="00F80F4F"/>
    <w:rsid w:val="00F82172"/>
    <w:rsid w:val="00F833C1"/>
    <w:rsid w:val="00F838AD"/>
    <w:rsid w:val="00F83A4E"/>
    <w:rsid w:val="00F85755"/>
    <w:rsid w:val="00F85C8C"/>
    <w:rsid w:val="00F85FCE"/>
    <w:rsid w:val="00F8686F"/>
    <w:rsid w:val="00F87299"/>
    <w:rsid w:val="00F87630"/>
    <w:rsid w:val="00F90235"/>
    <w:rsid w:val="00F90406"/>
    <w:rsid w:val="00F90FF0"/>
    <w:rsid w:val="00F91334"/>
    <w:rsid w:val="00F913C9"/>
    <w:rsid w:val="00F916B6"/>
    <w:rsid w:val="00F91E0C"/>
    <w:rsid w:val="00F93A37"/>
    <w:rsid w:val="00F93CEE"/>
    <w:rsid w:val="00F946F5"/>
    <w:rsid w:val="00F9584C"/>
    <w:rsid w:val="00F9604C"/>
    <w:rsid w:val="00F9633F"/>
    <w:rsid w:val="00F97080"/>
    <w:rsid w:val="00F9734F"/>
    <w:rsid w:val="00FA0851"/>
    <w:rsid w:val="00FA096D"/>
    <w:rsid w:val="00FA15F3"/>
    <w:rsid w:val="00FA25A1"/>
    <w:rsid w:val="00FA2B4F"/>
    <w:rsid w:val="00FA3CD3"/>
    <w:rsid w:val="00FA3E69"/>
    <w:rsid w:val="00FA4A1F"/>
    <w:rsid w:val="00FA4B8A"/>
    <w:rsid w:val="00FA53FB"/>
    <w:rsid w:val="00FA578B"/>
    <w:rsid w:val="00FA63FC"/>
    <w:rsid w:val="00FA6F8F"/>
    <w:rsid w:val="00FA7F18"/>
    <w:rsid w:val="00FA7F9E"/>
    <w:rsid w:val="00FB0261"/>
    <w:rsid w:val="00FB08B7"/>
    <w:rsid w:val="00FB102D"/>
    <w:rsid w:val="00FB10ED"/>
    <w:rsid w:val="00FB12A6"/>
    <w:rsid w:val="00FB20F4"/>
    <w:rsid w:val="00FB28D5"/>
    <w:rsid w:val="00FB2C09"/>
    <w:rsid w:val="00FB2CC6"/>
    <w:rsid w:val="00FB2CED"/>
    <w:rsid w:val="00FB41B0"/>
    <w:rsid w:val="00FB435E"/>
    <w:rsid w:val="00FB4A53"/>
    <w:rsid w:val="00FB4D91"/>
    <w:rsid w:val="00FB530F"/>
    <w:rsid w:val="00FB5BF8"/>
    <w:rsid w:val="00FB6005"/>
    <w:rsid w:val="00FB6C2B"/>
    <w:rsid w:val="00FB762F"/>
    <w:rsid w:val="00FC0930"/>
    <w:rsid w:val="00FC1C33"/>
    <w:rsid w:val="00FC285C"/>
    <w:rsid w:val="00FC370F"/>
    <w:rsid w:val="00FC567F"/>
    <w:rsid w:val="00FC59AE"/>
    <w:rsid w:val="00FC6B16"/>
    <w:rsid w:val="00FC765F"/>
    <w:rsid w:val="00FC7921"/>
    <w:rsid w:val="00FC7C7D"/>
    <w:rsid w:val="00FD087F"/>
    <w:rsid w:val="00FD2A23"/>
    <w:rsid w:val="00FD2D98"/>
    <w:rsid w:val="00FD2F4A"/>
    <w:rsid w:val="00FD4AEC"/>
    <w:rsid w:val="00FD513A"/>
    <w:rsid w:val="00FD5A67"/>
    <w:rsid w:val="00FD6160"/>
    <w:rsid w:val="00FD693E"/>
    <w:rsid w:val="00FD6CB9"/>
    <w:rsid w:val="00FD71F5"/>
    <w:rsid w:val="00FD72D0"/>
    <w:rsid w:val="00FD7A63"/>
    <w:rsid w:val="00FD7E22"/>
    <w:rsid w:val="00FD7F1C"/>
    <w:rsid w:val="00FE0691"/>
    <w:rsid w:val="00FE0EBA"/>
    <w:rsid w:val="00FE150F"/>
    <w:rsid w:val="00FE1807"/>
    <w:rsid w:val="00FE2E33"/>
    <w:rsid w:val="00FE4EA7"/>
    <w:rsid w:val="00FE6079"/>
    <w:rsid w:val="00FE69A4"/>
    <w:rsid w:val="00FE6C91"/>
    <w:rsid w:val="00FE7B14"/>
    <w:rsid w:val="00FE7B48"/>
    <w:rsid w:val="00FE7F91"/>
    <w:rsid w:val="00FF0643"/>
    <w:rsid w:val="00FF098E"/>
    <w:rsid w:val="00FF0B09"/>
    <w:rsid w:val="00FF0EEC"/>
    <w:rsid w:val="00FF1B77"/>
    <w:rsid w:val="00FF2DF2"/>
    <w:rsid w:val="00FF32CC"/>
    <w:rsid w:val="00FF3332"/>
    <w:rsid w:val="00FF3894"/>
    <w:rsid w:val="00FF4BB5"/>
    <w:rsid w:val="00FF5269"/>
    <w:rsid w:val="00FF7A49"/>
    <w:rsid w:val="761154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uiPriority w:val="0"/>
    <w:pPr>
      <w:keepNext/>
      <w:keepLines/>
      <w:numPr>
        <w:ilvl w:val="0"/>
        <w:numId w:val="1"/>
      </w:numPr>
      <w:tabs>
        <w:tab w:val="left" w:pos="360"/>
      </w:tabs>
      <w:spacing w:before="260" w:after="260"/>
      <w:ind w:left="0" w:firstLine="0"/>
      <w:outlineLvl w:val="0"/>
    </w:pPr>
    <w:rPr>
      <w:rFonts w:ascii="Arial" w:hAnsi="Arial" w:eastAsia="黑体"/>
      <w:b/>
      <w:bCs/>
      <w:kern w:val="44"/>
      <w:sz w:val="32"/>
      <w:szCs w:val="32"/>
    </w:rPr>
  </w:style>
  <w:style w:type="paragraph" w:styleId="4">
    <w:name w:val="heading 2"/>
    <w:basedOn w:val="1"/>
    <w:next w:val="3"/>
    <w:uiPriority w:val="0"/>
    <w:pPr>
      <w:keepNext/>
      <w:keepLines/>
      <w:numPr>
        <w:ilvl w:val="1"/>
        <w:numId w:val="1"/>
      </w:numPr>
      <w:tabs>
        <w:tab w:val="left" w:pos="360"/>
      </w:tabs>
      <w:spacing w:before="120" w:after="120" w:line="415" w:lineRule="auto"/>
      <w:ind w:left="0" w:firstLine="0"/>
      <w:outlineLvl w:val="1"/>
    </w:pPr>
    <w:rPr>
      <w:rFonts w:ascii="Arial" w:hAnsi="Arial" w:eastAsia="黑体"/>
      <w:sz w:val="28"/>
      <w:szCs w:val="28"/>
    </w:rPr>
  </w:style>
  <w:style w:type="paragraph" w:styleId="5">
    <w:name w:val="heading 3"/>
    <w:basedOn w:val="1"/>
    <w:next w:val="3"/>
    <w:uiPriority w:val="0"/>
    <w:pPr>
      <w:keepNext/>
      <w:keepLines/>
      <w:numPr>
        <w:ilvl w:val="2"/>
        <w:numId w:val="1"/>
      </w:numPr>
      <w:tabs>
        <w:tab w:val="left" w:pos="360"/>
      </w:tabs>
      <w:spacing w:before="120" w:after="120" w:line="415" w:lineRule="auto"/>
      <w:ind w:left="0" w:firstLine="0"/>
      <w:outlineLvl w:val="2"/>
    </w:pPr>
    <w:rPr>
      <w:b/>
      <w:bCs/>
      <w:sz w:val="24"/>
      <w:szCs w:val="32"/>
    </w:rPr>
  </w:style>
  <w:style w:type="paragraph" w:styleId="6">
    <w:name w:val="heading 4"/>
    <w:basedOn w:val="1"/>
    <w:next w:val="3"/>
    <w:uiPriority w:val="0"/>
    <w:pPr>
      <w:keepNext/>
      <w:numPr>
        <w:ilvl w:val="3"/>
        <w:numId w:val="1"/>
      </w:numPr>
      <w:tabs>
        <w:tab w:val="left" w:pos="360"/>
      </w:tabs>
      <w:spacing w:line="360" w:lineRule="auto"/>
      <w:ind w:left="0" w:firstLine="0"/>
      <w:outlineLvl w:val="3"/>
    </w:pPr>
    <w:rPr>
      <w:b/>
      <w:bCs/>
      <w:szCs w:val="28"/>
    </w:rPr>
  </w:style>
  <w:style w:type="paragraph" w:styleId="7">
    <w:name w:val="heading 5"/>
    <w:basedOn w:val="1"/>
    <w:next w:val="3"/>
    <w:uiPriority w:val="0"/>
    <w:pPr>
      <w:keepNext/>
      <w:keepLines/>
      <w:numPr>
        <w:ilvl w:val="4"/>
        <w:numId w:val="1"/>
      </w:numPr>
      <w:tabs>
        <w:tab w:val="left" w:pos="360"/>
      </w:tabs>
      <w:spacing w:before="280" w:after="290" w:line="376" w:lineRule="auto"/>
      <w:ind w:left="0" w:firstLine="0"/>
      <w:outlineLvl w:val="4"/>
    </w:pPr>
    <w:rPr>
      <w:bCs/>
      <w:szCs w:val="21"/>
    </w:rPr>
  </w:style>
  <w:style w:type="paragraph" w:styleId="8">
    <w:name w:val="heading 6"/>
    <w:basedOn w:val="1"/>
    <w:next w:val="1"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10">
    <w:name w:val="heading 8"/>
    <w:basedOn w:val="1"/>
    <w:next w:val="1"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Style w:val="14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3">
    <w:name w:val="Body Text First Indent"/>
    <w:basedOn w:val="1"/>
    <w:uiPriority w:val="0"/>
    <w:pPr>
      <w:spacing w:after="120"/>
      <w:ind w:firstLine="420" w:firstLineChars="200"/>
    </w:pPr>
  </w:style>
  <w:style w:type="paragraph" w:styleId="12">
    <w:name w:val="Document Map"/>
    <w:basedOn w:val="1"/>
    <w:semiHidden/>
    <w:uiPriority w:val="0"/>
    <w:pPr>
      <w:shd w:val="clear" w:color="auto" w:fill="000080"/>
    </w:pPr>
  </w:style>
  <w:style w:type="paragraph" w:styleId="13">
    <w:name w:val="Title"/>
    <w:basedOn w:val="1"/>
    <w:next w:val="3"/>
    <w:uiPriority w:val="0"/>
    <w:pPr>
      <w:spacing w:before="360" w:after="720"/>
      <w:jc w:val="center"/>
      <w:outlineLvl w:val="0"/>
    </w:pPr>
    <w:rPr>
      <w:rFonts w:ascii="Arial" w:hAnsi="Arial" w:eastAsia="黑体"/>
      <w:b/>
      <w:bCs/>
      <w:kern w:val="44"/>
      <w:sz w:val="44"/>
      <w:szCs w:val="44"/>
    </w:rPr>
  </w:style>
  <w:style w:type="character" w:styleId="16">
    <w:name w:val="FollowedHyperlink"/>
    <w:basedOn w:val="15"/>
    <w:uiPriority w:val="0"/>
    <w:rPr>
      <w:color w:val="800080"/>
      <w:u w:val="single"/>
    </w:rPr>
  </w:style>
  <w:style w:type="character" w:styleId="17">
    <w:name w:val="Hyperlink"/>
    <w:basedOn w:val="15"/>
    <w:uiPriority w:val="0"/>
    <w:rPr>
      <w:color w:val="0000FF"/>
      <w:u w:val="single"/>
    </w:rPr>
  </w:style>
  <w:style w:type="paragraph" w:customStyle="1" w:styleId="18">
    <w:name w:val="代码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0" w:lineRule="atLeast"/>
      <w:jc w:val="left"/>
    </w:pPr>
    <w:rPr>
      <w:rFonts w:ascii="新宋体" w:hAnsi="新宋体" w:eastAsia="新宋体" w:cs="Courier New"/>
      <w:iCs/>
      <w:color w:val="008000"/>
      <w:kern w:val="0"/>
      <w:sz w:val="20"/>
      <w:szCs w:val="20"/>
    </w:rPr>
  </w:style>
  <w:style w:type="character" w:customStyle="1" w:styleId="19">
    <w:name w:val="jive-name2"/>
    <w:basedOn w:val="15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ome\documents\&#24037;&#20316;&#25991;&#26723;\&#27169;&#26495;\&#30693;&#35782;&#24211;&#27169;&#26495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知识库模板.dot</Template>
  <Company>Alibaba.com Inc.</Company>
  <Pages>1</Pages>
  <Words>1351</Words>
  <Characters>7703</Characters>
  <Lines>64</Lines>
  <Paragraphs>18</Paragraphs>
  <TotalTime>0</TotalTime>
  <ScaleCrop>false</ScaleCrop>
  <LinksUpToDate>false</LinksUpToDate>
  <CharactersWithSpaces>9036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2008-11-08T03:32:00Z</dcterms:created>
  <dc:creator>hello</dc:creator>
  <cp:lastModifiedBy>zhangxue</cp:lastModifiedBy>
  <cp:lastPrinted>2001-08-17T01:19:00Z</cp:lastPrinted>
  <dcterms:modified xsi:type="dcterms:W3CDTF">2022-07-22T02:14:43Z</dcterms:modified>
  <dc:title>阿里巴巴技术部新人指南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8BB7AA888BCE4372B8EB3ACE27ED1A50</vt:lpwstr>
  </property>
</Properties>
</file>